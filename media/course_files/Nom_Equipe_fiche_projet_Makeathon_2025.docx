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Helvetica 55 Roman" w:hAnsi="Helvetica 55 Roman"/>
          <w:color w:val="EF787C"/>
        </w:rPr>
        <w:id w:val="2053193405"/>
        <w:placeholder>
          <w:docPart w:val="B4450F77863B449C8FE269ED00B940B5"/>
        </w:placeholder>
        <w:showingPlcHdr/>
      </w:sdtPr>
      <w:sdtEndPr/>
      <w:sdtContent>
        <w:p w:rsidR="00690C28" w:rsidRPr="000C13D2" w:rsidRDefault="00690C28" w:rsidP="00690C28">
          <w:pPr>
            <w:pStyle w:val="Titre"/>
            <w:tabs>
              <w:tab w:val="left" w:pos="6096"/>
            </w:tabs>
            <w:spacing w:before="240"/>
            <w:rPr>
              <w:rFonts w:ascii="Helvetica 55 Roman" w:hAnsi="Helvetica 55 Roman"/>
              <w:color w:val="EF787C"/>
            </w:rPr>
          </w:pPr>
          <w:r w:rsidRPr="000C13D2">
            <w:rPr>
              <w:rFonts w:ascii="Helvetica 55 Roman" w:hAnsi="Helvetica 55 Roman"/>
              <w:color w:val="F79646" w:themeColor="accent6"/>
            </w:rPr>
            <w:t>Nom de votre projet</w:t>
          </w:r>
        </w:p>
      </w:sdtContent>
    </w:sdt>
    <w:p w:rsidR="00FC4B24" w:rsidRPr="000C13D2" w:rsidRDefault="00FC4B24" w:rsidP="009A4A4D">
      <w:pPr>
        <w:pStyle w:val="Titre1"/>
        <w:rPr>
          <w:rFonts w:ascii="Helvetica 55 Roman" w:hAnsi="Helvetica 55 Roman"/>
        </w:rPr>
      </w:pPr>
      <w:r w:rsidRPr="000C13D2">
        <w:rPr>
          <w:rFonts w:ascii="Helvetica 55 Roman" w:hAnsi="Helvetica 55 Roman"/>
        </w:rPr>
        <w:t xml:space="preserve">— </w:t>
      </w:r>
    </w:p>
    <w:sdt>
      <w:sdtPr>
        <w:rPr>
          <w:rFonts w:ascii="Helvetica 55 Roman" w:hAnsi="Helvetica 55 Roman"/>
          <w:color w:val="F79646" w:themeColor="accent6"/>
        </w:rPr>
        <w:id w:val="-1012145674"/>
        <w:placeholder>
          <w:docPart w:val="430F9453E6484F89B2AA990FB2996170"/>
        </w:placeholder>
        <w:showingPlcHdr/>
      </w:sdtPr>
      <w:sdtEndPr>
        <w:rPr>
          <w:color w:val="EF787C"/>
        </w:rPr>
      </w:sdtEndPr>
      <w:sdtContent>
        <w:p w:rsidR="00690C28" w:rsidRPr="000C13D2" w:rsidRDefault="00690C28" w:rsidP="009A4A4D">
          <w:pPr>
            <w:pStyle w:val="Titre1"/>
            <w:rPr>
              <w:rFonts w:ascii="Helvetica 55 Roman" w:hAnsi="Helvetica 55 Roman"/>
            </w:rPr>
          </w:pPr>
          <w:r w:rsidRPr="000C13D2">
            <w:rPr>
              <w:rFonts w:ascii="Helvetica 55 Roman" w:hAnsi="Helvetica 55 Roman"/>
              <w:color w:val="F79646" w:themeColor="accent6"/>
            </w:rPr>
            <w:t>Nom de votre Équipe</w:t>
          </w:r>
        </w:p>
      </w:sdtContent>
    </w:sdt>
    <w:p w:rsidR="00122393" w:rsidRDefault="00122393" w:rsidP="00C6293D">
      <w:pPr>
        <w:rPr>
          <w:rFonts w:ascii="Helvetica 55 Roman" w:hAnsi="Helvetica 55 Roman"/>
        </w:rPr>
      </w:pPr>
      <w:r w:rsidRPr="000C13D2">
        <w:rPr>
          <w:rFonts w:ascii="Helvetica 55 Roman" w:hAnsi="Helvetica 55 Roman"/>
          <w:b/>
        </w:rPr>
        <w:t>Indiquer les noms e</w:t>
      </w:r>
      <w:r w:rsidR="004C0F3F">
        <w:rPr>
          <w:rFonts w:ascii="Helvetica 55 Roman" w:hAnsi="Helvetica 55 Roman"/>
          <w:b/>
        </w:rPr>
        <w:t>t les adresses électroniques de</w:t>
      </w:r>
      <w:r w:rsidR="00B44500">
        <w:rPr>
          <w:rFonts w:ascii="Helvetica 55 Roman" w:hAnsi="Helvetica 55 Roman"/>
          <w:b/>
        </w:rPr>
        <w:t xml:space="preserve"> </w:t>
      </w:r>
      <w:r w:rsidR="004C0F3F">
        <w:rPr>
          <w:rFonts w:ascii="Helvetica 55 Roman" w:hAnsi="Helvetica 55 Roman"/>
          <w:b/>
        </w:rPr>
        <w:t>tous</w:t>
      </w:r>
      <w:r w:rsidR="00B44500">
        <w:rPr>
          <w:rFonts w:ascii="Helvetica 55 Roman" w:hAnsi="Helvetica 55 Roman"/>
          <w:b/>
        </w:rPr>
        <w:t xml:space="preserve"> les</w:t>
      </w:r>
      <w:r w:rsidRPr="000C13D2">
        <w:rPr>
          <w:rFonts w:ascii="Helvetica 55 Roman" w:hAnsi="Helvetica 55 Roman"/>
          <w:b/>
        </w:rPr>
        <w:t xml:space="preserve"> membres de l’équipe</w:t>
      </w:r>
      <w:r w:rsidRPr="000C13D2">
        <w:rPr>
          <w:rFonts w:ascii="Helvetica 55 Roman" w:hAnsi="Helvetica 55 Roman"/>
        </w:rPr>
        <w:t> :</w:t>
      </w:r>
    </w:p>
    <w:tbl>
      <w:tblPr>
        <w:tblStyle w:val="Grilledutableau"/>
        <w:tblW w:w="10865" w:type="dxa"/>
        <w:tblInd w:w="-856" w:type="dxa"/>
        <w:tblLook w:val="04A0" w:firstRow="1" w:lastRow="0" w:firstColumn="1" w:lastColumn="0" w:noHBand="0" w:noVBand="1"/>
      </w:tblPr>
      <w:tblGrid>
        <w:gridCol w:w="2005"/>
        <w:gridCol w:w="1813"/>
        <w:gridCol w:w="1212"/>
        <w:gridCol w:w="2172"/>
        <w:gridCol w:w="1779"/>
        <w:gridCol w:w="1884"/>
      </w:tblGrid>
      <w:tr w:rsidR="004C0F3F" w:rsidRPr="00A4021D" w:rsidTr="004C0F3F">
        <w:trPr>
          <w:trHeight w:val="242"/>
        </w:trPr>
        <w:tc>
          <w:tcPr>
            <w:tcW w:w="2005" w:type="dxa"/>
          </w:tcPr>
          <w:p w:rsidR="004C0F3F" w:rsidRPr="00A4021D" w:rsidRDefault="004C0F3F" w:rsidP="00B44500">
            <w:pPr>
              <w:spacing w:before="0" w:after="0" w:line="240" w:lineRule="auto"/>
              <w:rPr>
                <w:rFonts w:ascii="Helvetica 55 Roman" w:hAnsi="Helvetica 55 Roman"/>
                <w:b/>
                <w:lang w:val="en-US"/>
              </w:rPr>
            </w:pPr>
            <w:r w:rsidRPr="00A4021D">
              <w:rPr>
                <w:rFonts w:ascii="Helvetica 55 Roman" w:hAnsi="Helvetica 55 Roman"/>
                <w:b/>
              </w:rPr>
              <w:t>Pr</w:t>
            </w:r>
            <w:proofErr w:type="spellStart"/>
            <w:r w:rsidRPr="00A4021D">
              <w:rPr>
                <w:rFonts w:ascii="Helvetica 55 Roman" w:hAnsi="Helvetica 55 Roman"/>
                <w:b/>
                <w:lang w:val="en-US"/>
              </w:rPr>
              <w:t>énom</w:t>
            </w:r>
            <w:proofErr w:type="spellEnd"/>
          </w:p>
        </w:tc>
        <w:tc>
          <w:tcPr>
            <w:tcW w:w="1813" w:type="dxa"/>
          </w:tcPr>
          <w:p w:rsidR="004C0F3F" w:rsidRPr="00A4021D" w:rsidRDefault="004C0F3F" w:rsidP="00B44500">
            <w:pPr>
              <w:spacing w:before="0" w:after="0" w:line="240" w:lineRule="auto"/>
              <w:rPr>
                <w:rFonts w:ascii="Helvetica 55 Roman" w:hAnsi="Helvetica 55 Roman"/>
                <w:b/>
              </w:rPr>
            </w:pPr>
            <w:r w:rsidRPr="00A4021D">
              <w:rPr>
                <w:rFonts w:ascii="Helvetica 55 Roman" w:hAnsi="Helvetica 55 Roman"/>
                <w:b/>
              </w:rPr>
              <w:t>Nom</w:t>
            </w:r>
          </w:p>
        </w:tc>
        <w:tc>
          <w:tcPr>
            <w:tcW w:w="1212" w:type="dxa"/>
          </w:tcPr>
          <w:p w:rsidR="004C0F3F" w:rsidRPr="00A4021D" w:rsidRDefault="004C0F3F" w:rsidP="00B44500">
            <w:pPr>
              <w:spacing w:before="0" w:after="0" w:line="240" w:lineRule="auto"/>
              <w:rPr>
                <w:rFonts w:ascii="Helvetica 55 Roman" w:hAnsi="Helvetica 55 Roman"/>
                <w:b/>
              </w:rPr>
            </w:pPr>
            <w:r>
              <w:rPr>
                <w:rFonts w:ascii="Helvetica 55 Roman" w:hAnsi="Helvetica 55 Roman"/>
                <w:b/>
              </w:rPr>
              <w:t xml:space="preserve">Genre </w:t>
            </w:r>
          </w:p>
        </w:tc>
        <w:tc>
          <w:tcPr>
            <w:tcW w:w="2172" w:type="dxa"/>
          </w:tcPr>
          <w:p w:rsidR="004C0F3F" w:rsidRPr="00A4021D" w:rsidRDefault="004C0F3F" w:rsidP="00B44500">
            <w:pPr>
              <w:spacing w:before="0" w:after="0" w:line="240" w:lineRule="auto"/>
              <w:rPr>
                <w:rFonts w:ascii="Helvetica 55 Roman" w:hAnsi="Helvetica 55 Roman"/>
                <w:b/>
              </w:rPr>
            </w:pPr>
            <w:r w:rsidRPr="00A4021D">
              <w:rPr>
                <w:rFonts w:ascii="Helvetica 55 Roman" w:hAnsi="Helvetica 55 Roman"/>
                <w:b/>
              </w:rPr>
              <w:t xml:space="preserve">Téléphone </w:t>
            </w:r>
          </w:p>
        </w:tc>
        <w:tc>
          <w:tcPr>
            <w:tcW w:w="1779" w:type="dxa"/>
          </w:tcPr>
          <w:p w:rsidR="004C0F3F" w:rsidRPr="00A4021D" w:rsidRDefault="004C0F3F" w:rsidP="00B44500">
            <w:pPr>
              <w:spacing w:before="0" w:after="0" w:line="240" w:lineRule="auto"/>
              <w:rPr>
                <w:rFonts w:ascii="Helvetica 55 Roman" w:hAnsi="Helvetica 55 Roman"/>
                <w:b/>
              </w:rPr>
            </w:pPr>
            <w:r w:rsidRPr="00A4021D">
              <w:rPr>
                <w:rFonts w:ascii="Helvetica 55 Roman" w:hAnsi="Helvetica 55 Roman"/>
                <w:b/>
              </w:rPr>
              <w:t>E-mail</w:t>
            </w:r>
          </w:p>
        </w:tc>
        <w:tc>
          <w:tcPr>
            <w:tcW w:w="1884" w:type="dxa"/>
          </w:tcPr>
          <w:p w:rsidR="004C0F3F" w:rsidRPr="00A4021D" w:rsidRDefault="004C0F3F" w:rsidP="00B44500">
            <w:pPr>
              <w:spacing w:before="0" w:after="0" w:line="240" w:lineRule="auto"/>
              <w:rPr>
                <w:rFonts w:ascii="Helvetica 55 Roman" w:hAnsi="Helvetica 55 Roman"/>
                <w:b/>
              </w:rPr>
            </w:pPr>
            <w:r>
              <w:rPr>
                <w:rFonts w:ascii="Helvetica 55 Roman" w:hAnsi="Helvetica 55 Roman"/>
                <w:b/>
              </w:rPr>
              <w:t xml:space="preserve">Spécialité </w:t>
            </w:r>
          </w:p>
        </w:tc>
      </w:tr>
      <w:tr w:rsidR="004C0F3F" w:rsidTr="004C0F3F">
        <w:trPr>
          <w:trHeight w:val="282"/>
        </w:trPr>
        <w:tc>
          <w:tcPr>
            <w:tcW w:w="2005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1813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1212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2172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1779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1884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</w:tr>
      <w:tr w:rsidR="004C0F3F" w:rsidTr="004C0F3F">
        <w:trPr>
          <w:trHeight w:val="282"/>
        </w:trPr>
        <w:tc>
          <w:tcPr>
            <w:tcW w:w="2005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1813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1212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2172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1779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1884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</w:tr>
      <w:tr w:rsidR="004C0F3F" w:rsidTr="004C0F3F">
        <w:trPr>
          <w:trHeight w:val="282"/>
        </w:trPr>
        <w:tc>
          <w:tcPr>
            <w:tcW w:w="2005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1813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1212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2172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1779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1884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</w:tr>
      <w:tr w:rsidR="004C0F3F" w:rsidTr="004C0F3F">
        <w:trPr>
          <w:trHeight w:val="282"/>
        </w:trPr>
        <w:tc>
          <w:tcPr>
            <w:tcW w:w="2005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1813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1212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2172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1779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1884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</w:tr>
      <w:tr w:rsidR="004C0F3F" w:rsidTr="004C0F3F">
        <w:trPr>
          <w:trHeight w:val="282"/>
        </w:trPr>
        <w:tc>
          <w:tcPr>
            <w:tcW w:w="2005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1813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1212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2172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1779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  <w:tc>
          <w:tcPr>
            <w:tcW w:w="1884" w:type="dxa"/>
          </w:tcPr>
          <w:p w:rsidR="004C0F3F" w:rsidRDefault="004C0F3F" w:rsidP="00B44500">
            <w:pPr>
              <w:spacing w:before="0" w:after="0" w:line="240" w:lineRule="auto"/>
              <w:rPr>
                <w:rFonts w:ascii="Helvetica 55 Roman" w:hAnsi="Helvetica 55 Roman"/>
              </w:rPr>
            </w:pPr>
          </w:p>
        </w:tc>
      </w:tr>
    </w:tbl>
    <w:p w:rsidR="00EB53C4" w:rsidRPr="000C13D2" w:rsidRDefault="00192971" w:rsidP="009A4A4D">
      <w:pPr>
        <w:pStyle w:val="Titre1"/>
        <w:rPr>
          <w:rFonts w:ascii="Helvetica 55 Roman" w:hAnsi="Helvetica 55 Roman"/>
        </w:rPr>
      </w:pPr>
      <w:r w:rsidRPr="000C13D2">
        <w:rPr>
          <w:rFonts w:ascii="Helvetica 55 Roman" w:hAnsi="Helvetica 55 Roman"/>
        </w:rPr>
        <w:t xml:space="preserve">— </w:t>
      </w:r>
    </w:p>
    <w:p w:rsidR="009A4A4D" w:rsidRPr="000C13D2" w:rsidRDefault="009A4A4D" w:rsidP="009A4A4D">
      <w:pPr>
        <w:pStyle w:val="Titre1"/>
        <w:rPr>
          <w:rFonts w:ascii="Helvetica 55 Roman" w:hAnsi="Helvetica 55 Roman"/>
        </w:rPr>
      </w:pPr>
      <w:r w:rsidRPr="000C13D2">
        <w:rPr>
          <w:rFonts w:ascii="Helvetica 55 Roman" w:hAnsi="Helvetica 55 Roman"/>
          <w:color w:val="F79646" w:themeColor="accent6"/>
        </w:rPr>
        <w:t>ProblÉmatique</w:t>
      </w:r>
    </w:p>
    <w:sdt>
      <w:sdtPr>
        <w:rPr>
          <w:rFonts w:ascii="Helvetica 55 Roman" w:hAnsi="Helvetica 55 Roman"/>
        </w:rPr>
        <w:id w:val="885998802"/>
        <w:placeholder>
          <w:docPart w:val="BC45BB9AAD6A40CA87B4D1CF0D34B7AF"/>
        </w:placeholder>
        <w:showingPlcHdr/>
      </w:sdtPr>
      <w:sdtEndPr/>
      <w:sdtContent>
        <w:p w:rsidR="009A4A4D" w:rsidRPr="000C13D2" w:rsidRDefault="009A4A4D" w:rsidP="009A4A4D">
          <w:pPr>
            <w:rPr>
              <w:rFonts w:ascii="Helvetica 55 Roman" w:hAnsi="Helvetica 55 Roman"/>
            </w:rPr>
          </w:pPr>
          <w:r w:rsidRPr="000C13D2">
            <w:rPr>
              <w:rStyle w:val="Textedelespacerserv"/>
              <w:rFonts w:ascii="Helvetica 55 Roman" w:hAnsi="Helvetica 55 Roman"/>
            </w:rPr>
            <w:t>Indique</w:t>
          </w:r>
          <w:r w:rsidR="009C5A80" w:rsidRPr="000C13D2">
            <w:rPr>
              <w:rStyle w:val="Textedelespacerserv"/>
              <w:rFonts w:ascii="Helvetica 55 Roman" w:hAnsi="Helvetica 55 Roman"/>
            </w:rPr>
            <w:t>z</w:t>
          </w:r>
          <w:r w:rsidR="00904071">
            <w:rPr>
              <w:rStyle w:val="Textedelespacerserv"/>
              <w:rFonts w:ascii="Helvetica 55 Roman" w:hAnsi="Helvetica 55 Roman"/>
            </w:rPr>
            <w:t xml:space="preserve"> la problématique choisie après votre discussion  … </w:t>
          </w:r>
          <w:r w:rsidRPr="000C13D2">
            <w:rPr>
              <w:rStyle w:val="Textedelespacerserv"/>
              <w:rFonts w:ascii="Helvetica 55 Roman" w:hAnsi="Helvetica 55 Roman"/>
            </w:rPr>
            <w:t>»</w:t>
          </w:r>
        </w:p>
      </w:sdtContent>
    </w:sdt>
    <w:p w:rsidR="00C171AA" w:rsidRDefault="00C171AA" w:rsidP="009A4A4D">
      <w:pPr>
        <w:pStyle w:val="Titre1"/>
        <w:rPr>
          <w:rFonts w:ascii="Helvetica 55 Roman" w:hAnsi="Helvetica 55 Roman"/>
          <w:color w:val="F79646" w:themeColor="accent6"/>
        </w:rPr>
      </w:pPr>
      <w:r w:rsidRPr="000C13D2">
        <w:rPr>
          <w:rFonts w:ascii="Helvetica 55 Roman" w:hAnsi="Helvetica 55 Roman"/>
          <w:color w:val="F79646" w:themeColor="accent6"/>
        </w:rPr>
        <w:t>DESCRIPTION COURTE DE VOTRE PROJET</w:t>
      </w:r>
    </w:p>
    <w:p w:rsidR="0018307B" w:rsidRPr="000C13D2" w:rsidRDefault="00F810CB" w:rsidP="0018307B">
      <w:pPr>
        <w:rPr>
          <w:rFonts w:ascii="Helvetica 55 Roman" w:hAnsi="Helvetica 55 Roman"/>
        </w:rPr>
      </w:pPr>
      <w:r w:rsidRPr="000C13D2">
        <w:rPr>
          <w:rFonts w:ascii="Helvetica 55 Roman" w:hAnsi="Helvetica 55 Roman"/>
        </w:rPr>
        <w:t>D</w:t>
      </w:r>
      <w:r w:rsidR="008B3696" w:rsidRPr="000C13D2">
        <w:rPr>
          <w:rFonts w:ascii="Helvetica 55 Roman" w:hAnsi="Helvetica 55 Roman"/>
        </w:rPr>
        <w:t>écrivez votre projet</w:t>
      </w:r>
      <w:r w:rsidR="0018307B" w:rsidRPr="000C13D2">
        <w:rPr>
          <w:rFonts w:ascii="Helvetica 55 Roman" w:hAnsi="Helvetica 55 Roman"/>
        </w:rPr>
        <w:t>,</w:t>
      </w:r>
      <w:r w:rsidR="008B3696" w:rsidRPr="000C13D2">
        <w:rPr>
          <w:rFonts w:ascii="Helvetica 55 Roman" w:hAnsi="Helvetica 55 Roman"/>
        </w:rPr>
        <w:t xml:space="preserve"> </w:t>
      </w:r>
      <w:r w:rsidR="0018307B" w:rsidRPr="000C13D2">
        <w:rPr>
          <w:rFonts w:ascii="Helvetica 55 Roman" w:hAnsi="Helvetica 55 Roman"/>
        </w:rPr>
        <w:t>le service proposé, le contexte d’utilisation</w:t>
      </w:r>
      <w:r w:rsidRPr="000C13D2">
        <w:rPr>
          <w:rFonts w:ascii="Helvetica 55 Roman" w:hAnsi="Helvetica 55 Roman"/>
        </w:rPr>
        <w:t xml:space="preserve"> (lieu, moment…)</w:t>
      </w:r>
      <w:r w:rsidR="008B3696" w:rsidRPr="000C13D2">
        <w:rPr>
          <w:rFonts w:ascii="Helvetica 55 Roman" w:hAnsi="Helvetica 55 Roman"/>
        </w:rPr>
        <w:t>, les outils et technologies nécessaires, les impacts sur les usages, etc.</w:t>
      </w:r>
    </w:p>
    <w:sdt>
      <w:sdtPr>
        <w:rPr>
          <w:rFonts w:ascii="Helvetica 55 Roman" w:hAnsi="Helvetica 55 Roman"/>
          <w:color w:val="808080" w:themeColor="background1" w:themeShade="80"/>
        </w:rPr>
        <w:id w:val="831948764"/>
        <w:placeholder>
          <w:docPart w:val="784B25FE7804459A8AD1617F7A81F3E3"/>
        </w:placeholder>
        <w:showingPlcHdr/>
      </w:sdtPr>
      <w:sdtEndPr/>
      <w:sdtContent>
        <w:p w:rsidR="00A4021D" w:rsidRPr="00A4021D" w:rsidRDefault="00154B89" w:rsidP="00A4021D">
          <w:pPr>
            <w:rPr>
              <w:rFonts w:ascii="Helvetica 55 Roman" w:hAnsi="Helvetica 55 Roman"/>
              <w:color w:val="808080" w:themeColor="background1" w:themeShade="80"/>
            </w:rPr>
          </w:pPr>
          <w:r w:rsidRPr="000C13D2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sdtContent>
    </w:sdt>
    <w:p w:rsidR="00C171AA" w:rsidRPr="000C13D2" w:rsidRDefault="00154B89" w:rsidP="009A4A4D">
      <w:pPr>
        <w:pStyle w:val="Titre1"/>
        <w:rPr>
          <w:rFonts w:ascii="Helvetica 55 Roman" w:hAnsi="Helvetica 55 Roman"/>
          <w:color w:val="F79646" w:themeColor="accent6"/>
        </w:rPr>
      </w:pPr>
      <w:r w:rsidRPr="000C13D2">
        <w:rPr>
          <w:rFonts w:ascii="Helvetica 55 Roman" w:hAnsi="Helvetica 55 Roman"/>
          <w:color w:val="F79646" w:themeColor="accent6"/>
        </w:rPr>
        <w:t>utilisateurs</w:t>
      </w:r>
    </w:p>
    <w:p w:rsidR="00154B89" w:rsidRPr="000C13D2" w:rsidRDefault="00154B89" w:rsidP="00154B89">
      <w:pPr>
        <w:spacing w:before="0" w:after="0"/>
        <w:rPr>
          <w:rFonts w:ascii="Helvetica 55 Roman" w:hAnsi="Helvetica 55 Roman"/>
        </w:rPr>
      </w:pPr>
      <w:r w:rsidRPr="000C13D2">
        <w:rPr>
          <w:rFonts w:ascii="Helvetica 55 Roman" w:hAnsi="Helvetica 55 Roman"/>
        </w:rPr>
        <w:t>Déterminez précisément quels sont les</w:t>
      </w:r>
      <w:r w:rsidR="00AF3CB1" w:rsidRPr="000C13D2">
        <w:rPr>
          <w:rFonts w:ascii="Helvetica 55 Roman" w:hAnsi="Helvetica 55 Roman"/>
        </w:rPr>
        <w:t xml:space="preserve"> utilisateurs de votre solution </w:t>
      </w:r>
      <w:r w:rsidR="00122393" w:rsidRPr="000C13D2">
        <w:rPr>
          <w:rFonts w:ascii="Helvetica 55 Roman" w:hAnsi="Helvetica 55 Roman"/>
        </w:rPr>
        <w:t>(</w:t>
      </w:r>
      <w:r w:rsidRPr="000C13D2">
        <w:rPr>
          <w:rFonts w:ascii="Helvetica 55 Roman" w:hAnsi="Helvetica 55 Roman"/>
        </w:rPr>
        <w:t>entre</w:t>
      </w:r>
      <w:r w:rsidR="00AB7DCB" w:rsidRPr="000C13D2">
        <w:rPr>
          <w:rFonts w:ascii="Helvetica 55 Roman" w:hAnsi="Helvetica 55 Roman"/>
        </w:rPr>
        <w:t>prises, institutions, citoyens</w:t>
      </w:r>
      <w:r w:rsidRPr="000C13D2">
        <w:rPr>
          <w:rFonts w:ascii="Helvetica 55 Roman" w:hAnsi="Helvetica 55 Roman"/>
        </w:rPr>
        <w:t xml:space="preserve">, </w:t>
      </w:r>
      <w:r w:rsidR="00AB7DCB" w:rsidRPr="000C13D2">
        <w:rPr>
          <w:rFonts w:ascii="Helvetica 55 Roman" w:hAnsi="Helvetica 55 Roman"/>
        </w:rPr>
        <w:t>ménages</w:t>
      </w:r>
      <w:r w:rsidRPr="000C13D2">
        <w:rPr>
          <w:rFonts w:ascii="Helvetica 55 Roman" w:hAnsi="Helvetica 55 Roman"/>
        </w:rPr>
        <w:t>, etc.</w:t>
      </w:r>
      <w:r w:rsidR="00122393" w:rsidRPr="000C13D2">
        <w:rPr>
          <w:rFonts w:ascii="Helvetica 55 Roman" w:hAnsi="Helvetica 55 Roman"/>
        </w:rPr>
        <w:t>)</w:t>
      </w:r>
      <w:r w:rsidR="00AF3CB1" w:rsidRPr="000C13D2">
        <w:rPr>
          <w:rFonts w:ascii="Helvetica 55 Roman" w:hAnsi="Helvetica 55 Roman"/>
        </w:rPr>
        <w:t>.</w:t>
      </w:r>
    </w:p>
    <w:sdt>
      <w:sdtPr>
        <w:rPr>
          <w:rFonts w:ascii="Helvetica 55 Roman" w:hAnsi="Helvetica 55 Roman"/>
          <w:color w:val="808080" w:themeColor="background1" w:themeShade="80"/>
        </w:rPr>
        <w:id w:val="-144353669"/>
        <w:placeholder>
          <w:docPart w:val="2A9904A8750D4D0AB9E41BF7E3D0112C"/>
        </w:placeholder>
        <w:showingPlcHdr/>
      </w:sdtPr>
      <w:sdtEndPr/>
      <w:sdtContent>
        <w:p w:rsidR="00154B89" w:rsidRPr="000C13D2" w:rsidRDefault="00154B89" w:rsidP="00154B89">
          <w:pPr>
            <w:rPr>
              <w:rFonts w:ascii="Helvetica 55 Roman" w:hAnsi="Helvetica 55 Roman"/>
              <w:color w:val="808080" w:themeColor="background1" w:themeShade="80"/>
            </w:rPr>
          </w:pPr>
          <w:r w:rsidRPr="000C13D2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sdtContent>
    </w:sdt>
    <w:p w:rsidR="00C171AA" w:rsidRPr="000C13D2" w:rsidRDefault="00C171AA" w:rsidP="00154B89">
      <w:pPr>
        <w:pStyle w:val="Titre1"/>
        <w:rPr>
          <w:rFonts w:ascii="Helvetica 55 Roman" w:hAnsi="Helvetica 55 Roman"/>
          <w:color w:val="F79646" w:themeColor="accent6"/>
        </w:rPr>
      </w:pPr>
      <w:r w:rsidRPr="000C13D2">
        <w:rPr>
          <w:rFonts w:ascii="Helvetica 55 Roman" w:hAnsi="Helvetica 55 Roman"/>
          <w:color w:val="F79646" w:themeColor="accent6"/>
        </w:rPr>
        <w:t>OBJECTIFS</w:t>
      </w:r>
    </w:p>
    <w:p w:rsidR="00F810CB" w:rsidRPr="000C13D2" w:rsidRDefault="00F810CB" w:rsidP="00F810CB">
      <w:pPr>
        <w:rPr>
          <w:rFonts w:ascii="Helvetica 55 Roman" w:hAnsi="Helvetica 55 Roman"/>
        </w:rPr>
      </w:pPr>
      <w:r w:rsidRPr="000C13D2">
        <w:rPr>
          <w:rFonts w:ascii="Helvetica 55 Roman" w:hAnsi="Helvetica 55 Roman"/>
        </w:rPr>
        <w:t>Indique</w:t>
      </w:r>
      <w:r w:rsidR="009C5A80" w:rsidRPr="000C13D2">
        <w:rPr>
          <w:rFonts w:ascii="Helvetica 55 Roman" w:hAnsi="Helvetica 55 Roman"/>
        </w:rPr>
        <w:t>z</w:t>
      </w:r>
      <w:r w:rsidRPr="000C13D2">
        <w:rPr>
          <w:rFonts w:ascii="Helvetica 55 Roman" w:hAnsi="Helvetica 55 Roman"/>
        </w:rPr>
        <w:t xml:space="preserve"> en 5 lignes maximum les principaux objectifs</w:t>
      </w:r>
      <w:r w:rsidR="00F05E4A" w:rsidRPr="000C13D2">
        <w:rPr>
          <w:rFonts w:ascii="Helvetica 55 Roman" w:hAnsi="Helvetica 55 Roman"/>
        </w:rPr>
        <w:t xml:space="preserve"> du projet, les résultats attendus</w:t>
      </w:r>
    </w:p>
    <w:sdt>
      <w:sdtPr>
        <w:rPr>
          <w:rFonts w:ascii="Helvetica 55 Roman" w:hAnsi="Helvetica 55 Roman"/>
        </w:rPr>
        <w:id w:val="1128357638"/>
        <w:placeholder>
          <w:docPart w:val="79827BAF45EA49FD8B800DF61D76F49F"/>
        </w:placeholder>
        <w:showingPlcHdr/>
      </w:sdtPr>
      <w:sdtEndPr/>
      <w:sdtContent>
        <w:p w:rsidR="00023DA8" w:rsidRPr="000C13D2" w:rsidRDefault="00F05E4A" w:rsidP="00C171AA">
          <w:pPr>
            <w:rPr>
              <w:rFonts w:ascii="Helvetica 55 Roman" w:hAnsi="Helvetica 55 Roman"/>
            </w:rPr>
          </w:pPr>
          <w:r w:rsidRPr="000C13D2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sdtContent>
    </w:sdt>
    <w:p w:rsidR="00A4021D" w:rsidRDefault="00A4021D" w:rsidP="00192971">
      <w:pPr>
        <w:pStyle w:val="Titre1"/>
        <w:rPr>
          <w:rFonts w:ascii="Helvetica 55 Roman" w:hAnsi="Helvetica 55 Roman"/>
          <w:color w:val="F79646" w:themeColor="accent6"/>
        </w:rPr>
      </w:pPr>
    </w:p>
    <w:p w:rsidR="00904071" w:rsidRDefault="00904071" w:rsidP="00192971">
      <w:pPr>
        <w:pStyle w:val="Titre1"/>
        <w:rPr>
          <w:rFonts w:ascii="Helvetica 55 Roman" w:hAnsi="Helvetica 55 Roman"/>
          <w:color w:val="F79646" w:themeColor="accent6"/>
        </w:rPr>
      </w:pPr>
    </w:p>
    <w:p w:rsidR="009C5526" w:rsidRDefault="009C5526" w:rsidP="00192971">
      <w:pPr>
        <w:pStyle w:val="Titre1"/>
        <w:rPr>
          <w:rFonts w:ascii="Helvetica 55 Roman" w:hAnsi="Helvetica 55 Roman"/>
          <w:color w:val="F79646" w:themeColor="accent6"/>
        </w:rPr>
      </w:pPr>
    </w:p>
    <w:p w:rsidR="00192971" w:rsidRPr="000C13D2" w:rsidRDefault="00192971" w:rsidP="003C7FCB">
      <w:pPr>
        <w:pStyle w:val="Titre1"/>
        <w:tabs>
          <w:tab w:val="left" w:pos="2886"/>
        </w:tabs>
        <w:rPr>
          <w:rFonts w:ascii="Helvetica 55 Roman" w:hAnsi="Helvetica 55 Roman"/>
          <w:color w:val="F79646" w:themeColor="accent6"/>
        </w:rPr>
      </w:pPr>
      <w:r w:rsidRPr="000C13D2">
        <w:rPr>
          <w:rFonts w:ascii="Helvetica 55 Roman" w:hAnsi="Helvetica 55 Roman"/>
          <w:color w:val="F79646" w:themeColor="accent6"/>
        </w:rPr>
        <w:lastRenderedPageBreak/>
        <w:t>Avantages</w:t>
      </w:r>
      <w:r w:rsidR="003C7FCB">
        <w:rPr>
          <w:rFonts w:ascii="Helvetica 55 Roman" w:hAnsi="Helvetica 55 Roman"/>
          <w:color w:val="F79646" w:themeColor="accent6"/>
        </w:rPr>
        <w:tab/>
      </w:r>
    </w:p>
    <w:p w:rsidR="00BD55CF" w:rsidRPr="000C13D2" w:rsidRDefault="00BD55CF" w:rsidP="00BD55CF">
      <w:pPr>
        <w:rPr>
          <w:rFonts w:ascii="Helvetica 55 Roman" w:hAnsi="Helvetica 55 Roman"/>
        </w:rPr>
      </w:pPr>
      <w:r w:rsidRPr="000C13D2">
        <w:rPr>
          <w:rFonts w:ascii="Helvetica 55 Roman" w:hAnsi="Helvetica 55 Roman"/>
        </w:rPr>
        <w:t>Indique</w:t>
      </w:r>
      <w:r w:rsidR="009C5A80" w:rsidRPr="000C13D2">
        <w:rPr>
          <w:rFonts w:ascii="Helvetica 55 Roman" w:hAnsi="Helvetica 55 Roman"/>
        </w:rPr>
        <w:t>z</w:t>
      </w:r>
      <w:r w:rsidRPr="000C13D2">
        <w:rPr>
          <w:rFonts w:ascii="Helvetica 55 Roman" w:hAnsi="Helvetica 55 Roman"/>
        </w:rPr>
        <w:t xml:space="preserve"> en 5 lignes maximum les avantages de votre sol</w:t>
      </w:r>
      <w:bookmarkStart w:id="0" w:name="_GoBack"/>
      <w:bookmarkEnd w:id="0"/>
      <w:r w:rsidRPr="000C13D2">
        <w:rPr>
          <w:rFonts w:ascii="Helvetica 55 Roman" w:hAnsi="Helvetica 55 Roman"/>
        </w:rPr>
        <w:t>ution, ce que votre projet pourrait apporter à vos utilisateurs</w:t>
      </w:r>
    </w:p>
    <w:sdt>
      <w:sdtPr>
        <w:rPr>
          <w:rFonts w:ascii="Helvetica 55 Roman" w:hAnsi="Helvetica 55 Roman"/>
        </w:rPr>
        <w:id w:val="1303739093"/>
        <w:placeholder>
          <w:docPart w:val="27D344250922430DA7068CF6C3A49D6A"/>
        </w:placeholder>
        <w:showingPlcHdr/>
      </w:sdtPr>
      <w:sdtEndPr/>
      <w:sdtContent>
        <w:p w:rsidR="00BD55CF" w:rsidRPr="000C13D2" w:rsidRDefault="00BD55CF" w:rsidP="00BD55CF">
          <w:pPr>
            <w:rPr>
              <w:rFonts w:ascii="Helvetica 55 Roman" w:hAnsi="Helvetica 55 Roman"/>
            </w:rPr>
          </w:pPr>
          <w:r w:rsidRPr="000C13D2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sdtContent>
    </w:sdt>
    <w:p w:rsidR="00C171AA" w:rsidRPr="000C13D2" w:rsidRDefault="00EC34F8" w:rsidP="009A4A4D">
      <w:pPr>
        <w:pStyle w:val="Titre1"/>
        <w:rPr>
          <w:rFonts w:ascii="Helvetica 55 Roman" w:hAnsi="Helvetica 55 Roman"/>
          <w:color w:val="F79646" w:themeColor="accent6"/>
        </w:rPr>
      </w:pPr>
      <w:r w:rsidRPr="000C13D2">
        <w:rPr>
          <w:rFonts w:ascii="Helvetica 55 Roman" w:hAnsi="Helvetica 55 Roman"/>
          <w:color w:val="F79646" w:themeColor="accent6"/>
        </w:rPr>
        <w:t>CARACTERE INNOVANT</w:t>
      </w:r>
    </w:p>
    <w:p w:rsidR="00EC34F8" w:rsidRPr="000C13D2" w:rsidRDefault="00EC34F8" w:rsidP="00EC34F8">
      <w:pPr>
        <w:rPr>
          <w:rFonts w:ascii="Helvetica 55 Roman" w:hAnsi="Helvetica 55 Roman"/>
        </w:rPr>
      </w:pPr>
      <w:r w:rsidRPr="000C13D2">
        <w:rPr>
          <w:rFonts w:ascii="Helvetica 55 Roman" w:hAnsi="Helvetica 55 Roman"/>
        </w:rPr>
        <w:t>Déterminez les solutions déjà existantes dans le domaine. En quoi votre solution s</w:t>
      </w:r>
      <w:r w:rsidR="00AF3CB1" w:rsidRPr="000C13D2">
        <w:rPr>
          <w:rFonts w:ascii="Helvetica 55 Roman" w:hAnsi="Helvetica 55 Roman"/>
        </w:rPr>
        <w:t>’en distingue-t-elle ? Justifiez</w:t>
      </w:r>
      <w:r w:rsidRPr="000C13D2">
        <w:rPr>
          <w:rFonts w:ascii="Helvetica 55 Roman" w:hAnsi="Helvetica 55 Roman"/>
        </w:rPr>
        <w:t xml:space="preserve"> l’originalité de votre solution</w:t>
      </w:r>
      <w:r w:rsidR="00327A69" w:rsidRPr="000C13D2">
        <w:rPr>
          <w:rFonts w:ascii="Helvetica 55 Roman" w:hAnsi="Helvetica 55 Roman"/>
        </w:rPr>
        <w:t>. Justifiez le caractère innovant du projet</w:t>
      </w:r>
    </w:p>
    <w:sdt>
      <w:sdtPr>
        <w:rPr>
          <w:rStyle w:val="Textedelespacerserv"/>
        </w:rPr>
        <w:id w:val="2009402990"/>
        <w:placeholder>
          <w:docPart w:val="CE2A2AF26DA742579EEA07A3F92FC2E3"/>
        </w:placeholder>
        <w:showingPlcHdr/>
      </w:sdtPr>
      <w:sdtEndPr>
        <w:rPr>
          <w:rStyle w:val="Textedelespacerserv"/>
        </w:rPr>
      </w:sdtEndPr>
      <w:sdtContent>
        <w:p w:rsidR="00327A69" w:rsidRPr="00A4021D" w:rsidRDefault="00327A69" w:rsidP="00EC34F8">
          <w:pPr>
            <w:rPr>
              <w:rStyle w:val="Textedelespacerserv"/>
            </w:rPr>
          </w:pPr>
          <w:r w:rsidRPr="00A4021D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sdtContent>
    </w:sdt>
    <w:p w:rsidR="00C171AA" w:rsidRPr="000C13D2" w:rsidRDefault="00C171AA" w:rsidP="009A4A4D">
      <w:pPr>
        <w:pStyle w:val="Titre1"/>
        <w:rPr>
          <w:rFonts w:ascii="Helvetica 55 Roman" w:hAnsi="Helvetica 55 Roman"/>
          <w:color w:val="F79646" w:themeColor="accent6"/>
        </w:rPr>
      </w:pPr>
      <w:r w:rsidRPr="000C13D2">
        <w:rPr>
          <w:rFonts w:ascii="Helvetica 55 Roman" w:hAnsi="Helvetica 55 Roman"/>
          <w:color w:val="F79646" w:themeColor="accent6"/>
        </w:rPr>
        <w:t>RISQUES ET FREINS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4"/>
        <w:gridCol w:w="4528"/>
      </w:tblGrid>
      <w:tr w:rsidR="001F7AAD" w:rsidRPr="000C13D2" w:rsidTr="001F7AAD">
        <w:tc>
          <w:tcPr>
            <w:tcW w:w="4606" w:type="dxa"/>
          </w:tcPr>
          <w:p w:rsidR="001F7AAD" w:rsidRPr="000C13D2" w:rsidRDefault="003C5B80" w:rsidP="003C5B80">
            <w:pPr>
              <w:rPr>
                <w:rFonts w:ascii="Helvetica 55 Roman" w:hAnsi="Helvetica 55 Roman"/>
              </w:rPr>
            </w:pPr>
            <w:r w:rsidRPr="000C13D2">
              <w:rPr>
                <w:rFonts w:ascii="Helvetica 55 Roman" w:hAnsi="Helvetica 55 Roman"/>
              </w:rPr>
              <w:t>Quels sont  les f</w:t>
            </w:r>
            <w:r w:rsidR="001F7AAD" w:rsidRPr="000C13D2">
              <w:rPr>
                <w:rFonts w:ascii="Helvetica 55 Roman" w:hAnsi="Helvetica 55 Roman"/>
              </w:rPr>
              <w:t xml:space="preserve">reins à la réalisation </w:t>
            </w:r>
            <w:r w:rsidRPr="000C13D2">
              <w:rPr>
                <w:rFonts w:ascii="Helvetica 55 Roman" w:hAnsi="Helvetica 55 Roman"/>
              </w:rPr>
              <w:t>du projet et les risques susceptibles de réduire son impact ?</w:t>
            </w:r>
          </w:p>
        </w:tc>
        <w:tc>
          <w:tcPr>
            <w:tcW w:w="4606" w:type="dxa"/>
          </w:tcPr>
          <w:p w:rsidR="001F7AAD" w:rsidRPr="000C13D2" w:rsidRDefault="003C5B80" w:rsidP="001F7AAD">
            <w:pPr>
              <w:rPr>
                <w:rFonts w:ascii="Helvetica 55 Roman" w:hAnsi="Helvetica 55 Roman"/>
              </w:rPr>
            </w:pPr>
            <w:r w:rsidRPr="000C13D2">
              <w:rPr>
                <w:rFonts w:ascii="Helvetica 55 Roman" w:hAnsi="Helvetica 55 Roman"/>
              </w:rPr>
              <w:t>Comment ces freins et risques peuvent-ils être levés ?</w:t>
            </w:r>
          </w:p>
        </w:tc>
      </w:tr>
      <w:tr w:rsidR="001F7AAD" w:rsidRPr="000C13D2" w:rsidTr="001F7AAD">
        <w:sdt>
          <w:sdtPr>
            <w:rPr>
              <w:rFonts w:ascii="Helvetica 55 Roman" w:hAnsi="Helvetica 55 Roman"/>
            </w:rPr>
            <w:id w:val="708847914"/>
            <w:placeholder>
              <w:docPart w:val="B2DA926828214DC3967547A48A094CB0"/>
            </w:placeholder>
            <w:showingPlcHdr/>
          </w:sdtPr>
          <w:sdtEndPr/>
          <w:sdtContent>
            <w:tc>
              <w:tcPr>
                <w:tcW w:w="4606" w:type="dxa"/>
              </w:tcPr>
              <w:p w:rsidR="001F7AAD" w:rsidRPr="000C13D2" w:rsidRDefault="003C5B80" w:rsidP="001F7AAD">
                <w:pPr>
                  <w:rPr>
                    <w:rFonts w:ascii="Helvetica 55 Roman" w:hAnsi="Helvetica 55 Roman"/>
                  </w:rPr>
                </w:pPr>
                <w:r w:rsidRPr="000C13D2">
                  <w:rPr>
                    <w:rStyle w:val="Textedelespacerserv"/>
                    <w:rFonts w:ascii="Helvetica 55 Roman" w:hAnsi="Helvetica 55 Roman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Helvetica 55 Roman" w:hAnsi="Helvetica 55 Roman"/>
            </w:rPr>
            <w:id w:val="1656024065"/>
            <w:placeholder>
              <w:docPart w:val="901E7308D2154C9F9A65476B34FD3773"/>
            </w:placeholder>
            <w:showingPlcHdr/>
          </w:sdtPr>
          <w:sdtEndPr/>
          <w:sdtContent>
            <w:tc>
              <w:tcPr>
                <w:tcW w:w="4606" w:type="dxa"/>
              </w:tcPr>
              <w:p w:rsidR="001F7AAD" w:rsidRPr="000C13D2" w:rsidRDefault="003C5B80" w:rsidP="001F7AAD">
                <w:pPr>
                  <w:rPr>
                    <w:rFonts w:ascii="Helvetica 55 Roman" w:hAnsi="Helvetica 55 Roman"/>
                  </w:rPr>
                </w:pPr>
                <w:r w:rsidRPr="000C13D2">
                  <w:rPr>
                    <w:rStyle w:val="Textedelespacerserv"/>
                    <w:rFonts w:ascii="Helvetica 55 Roman" w:hAnsi="Helvetica 55 Roman"/>
                  </w:rPr>
                  <w:t>Cliquez ici pour taper du texte.</w:t>
                </w:r>
              </w:p>
            </w:tc>
          </w:sdtContent>
        </w:sdt>
      </w:tr>
      <w:tr w:rsidR="001F7AAD" w:rsidRPr="000C13D2" w:rsidTr="001F7AAD">
        <w:sdt>
          <w:sdtPr>
            <w:rPr>
              <w:rFonts w:ascii="Helvetica 55 Roman" w:hAnsi="Helvetica 55 Roman"/>
            </w:rPr>
            <w:id w:val="2050407111"/>
            <w:placeholder>
              <w:docPart w:val="634827289D464B4D8656E6406F07181E"/>
            </w:placeholder>
            <w:showingPlcHdr/>
          </w:sdtPr>
          <w:sdtEndPr/>
          <w:sdtContent>
            <w:tc>
              <w:tcPr>
                <w:tcW w:w="4606" w:type="dxa"/>
              </w:tcPr>
              <w:p w:rsidR="001F7AAD" w:rsidRPr="000C13D2" w:rsidRDefault="003C5B80" w:rsidP="001F7AAD">
                <w:pPr>
                  <w:rPr>
                    <w:rFonts w:ascii="Helvetica 55 Roman" w:hAnsi="Helvetica 55 Roman"/>
                  </w:rPr>
                </w:pPr>
                <w:r w:rsidRPr="000C13D2">
                  <w:rPr>
                    <w:rStyle w:val="Textedelespacerserv"/>
                    <w:rFonts w:ascii="Helvetica 55 Roman" w:hAnsi="Helvetica 55 Roman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Helvetica 55 Roman" w:hAnsi="Helvetica 55 Roman"/>
            </w:rPr>
            <w:id w:val="1518668194"/>
            <w:placeholder>
              <w:docPart w:val="E94ECA2005F84993B7F2D7311544E94F"/>
            </w:placeholder>
            <w:showingPlcHdr/>
          </w:sdtPr>
          <w:sdtEndPr/>
          <w:sdtContent>
            <w:tc>
              <w:tcPr>
                <w:tcW w:w="4606" w:type="dxa"/>
              </w:tcPr>
              <w:p w:rsidR="001F7AAD" w:rsidRPr="000C13D2" w:rsidRDefault="003C5B80" w:rsidP="001F7AAD">
                <w:pPr>
                  <w:rPr>
                    <w:rFonts w:ascii="Helvetica 55 Roman" w:hAnsi="Helvetica 55 Roman"/>
                  </w:rPr>
                </w:pPr>
                <w:r w:rsidRPr="000C13D2">
                  <w:rPr>
                    <w:rStyle w:val="Textedelespacerserv"/>
                    <w:rFonts w:ascii="Helvetica 55 Roman" w:hAnsi="Helvetica 55 Roman"/>
                  </w:rPr>
                  <w:t>Cliquez ici pour taper du texte.</w:t>
                </w:r>
              </w:p>
            </w:tc>
          </w:sdtContent>
        </w:sdt>
      </w:tr>
      <w:tr w:rsidR="001F7AAD" w:rsidRPr="000C13D2" w:rsidTr="001F7AAD">
        <w:sdt>
          <w:sdtPr>
            <w:rPr>
              <w:rFonts w:ascii="Helvetica 55 Roman" w:hAnsi="Helvetica 55 Roman"/>
            </w:rPr>
            <w:id w:val="-739258083"/>
            <w:placeholder>
              <w:docPart w:val="50A5F96AD8624255B71DF4E9010BE479"/>
            </w:placeholder>
            <w:showingPlcHdr/>
          </w:sdtPr>
          <w:sdtEndPr/>
          <w:sdtContent>
            <w:tc>
              <w:tcPr>
                <w:tcW w:w="4606" w:type="dxa"/>
              </w:tcPr>
              <w:p w:rsidR="001F7AAD" w:rsidRPr="000C13D2" w:rsidRDefault="003C5B80" w:rsidP="001F7AAD">
                <w:pPr>
                  <w:rPr>
                    <w:rFonts w:ascii="Helvetica 55 Roman" w:hAnsi="Helvetica 55 Roman"/>
                  </w:rPr>
                </w:pPr>
                <w:r w:rsidRPr="000C13D2">
                  <w:rPr>
                    <w:rStyle w:val="Textedelespacerserv"/>
                    <w:rFonts w:ascii="Helvetica 55 Roman" w:hAnsi="Helvetica 55 Roman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Helvetica 55 Roman" w:hAnsi="Helvetica 55 Roman"/>
            </w:rPr>
            <w:id w:val="-499583092"/>
            <w:placeholder>
              <w:docPart w:val="A8CFBFA9DC454F7A872FF7C03C7EF09D"/>
            </w:placeholder>
            <w:showingPlcHdr/>
          </w:sdtPr>
          <w:sdtEndPr/>
          <w:sdtContent>
            <w:tc>
              <w:tcPr>
                <w:tcW w:w="4606" w:type="dxa"/>
              </w:tcPr>
              <w:p w:rsidR="001F7AAD" w:rsidRPr="000C13D2" w:rsidRDefault="003C5B80" w:rsidP="001F7AAD">
                <w:pPr>
                  <w:rPr>
                    <w:rFonts w:ascii="Helvetica 55 Roman" w:hAnsi="Helvetica 55 Roman"/>
                  </w:rPr>
                </w:pPr>
                <w:r w:rsidRPr="000C13D2">
                  <w:rPr>
                    <w:rStyle w:val="Textedelespacerserv"/>
                    <w:rFonts w:ascii="Helvetica 55 Roman" w:hAnsi="Helvetica 55 Roman"/>
                  </w:rPr>
                  <w:t>Cliquez ici pour taper du texte.</w:t>
                </w:r>
              </w:p>
            </w:tc>
          </w:sdtContent>
        </w:sdt>
      </w:tr>
      <w:tr w:rsidR="001F7AAD" w:rsidRPr="000C13D2" w:rsidTr="001F7AAD">
        <w:sdt>
          <w:sdtPr>
            <w:rPr>
              <w:rFonts w:ascii="Helvetica 55 Roman" w:hAnsi="Helvetica 55 Roman"/>
            </w:rPr>
            <w:id w:val="-1428114668"/>
            <w:placeholder>
              <w:docPart w:val="E70DAC5A1E3B4056B7C774D9107E450C"/>
            </w:placeholder>
            <w:showingPlcHdr/>
          </w:sdtPr>
          <w:sdtEndPr/>
          <w:sdtContent>
            <w:tc>
              <w:tcPr>
                <w:tcW w:w="4606" w:type="dxa"/>
              </w:tcPr>
              <w:p w:rsidR="001F7AAD" w:rsidRPr="000C13D2" w:rsidRDefault="003C5B80" w:rsidP="001F7AAD">
                <w:pPr>
                  <w:rPr>
                    <w:rFonts w:ascii="Helvetica 55 Roman" w:hAnsi="Helvetica 55 Roman"/>
                  </w:rPr>
                </w:pPr>
                <w:r w:rsidRPr="000C13D2">
                  <w:rPr>
                    <w:rStyle w:val="Textedelespacerserv"/>
                    <w:rFonts w:ascii="Helvetica 55 Roman" w:hAnsi="Helvetica 55 Roman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Helvetica 55 Roman" w:hAnsi="Helvetica 55 Roman"/>
            </w:rPr>
            <w:id w:val="458850240"/>
            <w:placeholder>
              <w:docPart w:val="00360977BC524B948D8F4CE571EC8357"/>
            </w:placeholder>
            <w:showingPlcHdr/>
          </w:sdtPr>
          <w:sdtEndPr/>
          <w:sdtContent>
            <w:tc>
              <w:tcPr>
                <w:tcW w:w="4606" w:type="dxa"/>
              </w:tcPr>
              <w:p w:rsidR="001F7AAD" w:rsidRPr="000C13D2" w:rsidRDefault="003C5B80" w:rsidP="001F7AAD">
                <w:pPr>
                  <w:rPr>
                    <w:rFonts w:ascii="Helvetica 55 Roman" w:hAnsi="Helvetica 55 Roman"/>
                  </w:rPr>
                </w:pPr>
                <w:r w:rsidRPr="000C13D2">
                  <w:rPr>
                    <w:rStyle w:val="Textedelespacerserv"/>
                    <w:rFonts w:ascii="Helvetica 55 Roman" w:hAnsi="Helvetica 55 Roman"/>
                  </w:rPr>
                  <w:t>Cliquez ici pour taper du texte.</w:t>
                </w:r>
              </w:p>
            </w:tc>
          </w:sdtContent>
        </w:sdt>
      </w:tr>
      <w:tr w:rsidR="001F7AAD" w:rsidRPr="000C13D2" w:rsidTr="001F7AAD">
        <w:sdt>
          <w:sdtPr>
            <w:rPr>
              <w:rFonts w:ascii="Helvetica 55 Roman" w:hAnsi="Helvetica 55 Roman"/>
            </w:rPr>
            <w:id w:val="1587265544"/>
            <w:placeholder>
              <w:docPart w:val="1F7BD869FF0341FCB431087EC9B8B05D"/>
            </w:placeholder>
            <w:showingPlcHdr/>
          </w:sdtPr>
          <w:sdtEndPr/>
          <w:sdtContent>
            <w:tc>
              <w:tcPr>
                <w:tcW w:w="4606" w:type="dxa"/>
              </w:tcPr>
              <w:p w:rsidR="001F7AAD" w:rsidRPr="000C13D2" w:rsidRDefault="003C5B80" w:rsidP="001F7AAD">
                <w:pPr>
                  <w:rPr>
                    <w:rFonts w:ascii="Helvetica 55 Roman" w:hAnsi="Helvetica 55 Roman"/>
                  </w:rPr>
                </w:pPr>
                <w:r w:rsidRPr="000C13D2">
                  <w:rPr>
                    <w:rStyle w:val="Textedelespacerserv"/>
                    <w:rFonts w:ascii="Helvetica 55 Roman" w:hAnsi="Helvetica 55 Roman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ascii="Helvetica 55 Roman" w:hAnsi="Helvetica 55 Roman"/>
            </w:rPr>
            <w:id w:val="867186756"/>
            <w:placeholder>
              <w:docPart w:val="C26F15D11A5C4DBD87149C9F8F8DA79B"/>
            </w:placeholder>
            <w:showingPlcHdr/>
          </w:sdtPr>
          <w:sdtEndPr/>
          <w:sdtContent>
            <w:tc>
              <w:tcPr>
                <w:tcW w:w="4606" w:type="dxa"/>
              </w:tcPr>
              <w:p w:rsidR="001F7AAD" w:rsidRPr="000C13D2" w:rsidRDefault="003C5B80" w:rsidP="001F7AAD">
                <w:pPr>
                  <w:rPr>
                    <w:rFonts w:ascii="Helvetica 55 Roman" w:hAnsi="Helvetica 55 Roman"/>
                  </w:rPr>
                </w:pPr>
                <w:r w:rsidRPr="000C13D2">
                  <w:rPr>
                    <w:rStyle w:val="Textedelespacerserv"/>
                    <w:rFonts w:ascii="Helvetica 55 Roman" w:hAnsi="Helvetica 55 Roman"/>
                  </w:rPr>
                  <w:t>Cliquez ici pour taper du texte.</w:t>
                </w:r>
              </w:p>
            </w:tc>
          </w:sdtContent>
        </w:sdt>
      </w:tr>
    </w:tbl>
    <w:p w:rsidR="00C80846" w:rsidRPr="000C13D2" w:rsidRDefault="00C80846" w:rsidP="009A4A4D">
      <w:pPr>
        <w:pStyle w:val="Titre1"/>
        <w:rPr>
          <w:rFonts w:ascii="Helvetica 55 Roman" w:hAnsi="Helvetica 55 Roman"/>
          <w:color w:val="F79646" w:themeColor="accent6"/>
        </w:rPr>
      </w:pPr>
      <w:r w:rsidRPr="000C13D2">
        <w:rPr>
          <w:rFonts w:ascii="Helvetica 55 Roman" w:hAnsi="Helvetica 55 Roman"/>
          <w:color w:val="F79646" w:themeColor="accent6"/>
        </w:rPr>
        <w:t>MOts clÉs</w:t>
      </w:r>
    </w:p>
    <w:p w:rsidR="009C5A80" w:rsidRPr="000C13D2" w:rsidRDefault="009C5A80" w:rsidP="009C5A80">
      <w:pPr>
        <w:rPr>
          <w:rFonts w:ascii="Helvetica 55 Roman" w:hAnsi="Helvetica 55 Roman"/>
        </w:rPr>
      </w:pPr>
      <w:r w:rsidRPr="000C13D2">
        <w:rPr>
          <w:rFonts w:ascii="Helvetica 55 Roman" w:hAnsi="Helvetica 55 Roman"/>
        </w:rPr>
        <w:t>Identifiez entre 3 et 5 mots clés décrivant votre projet</w:t>
      </w:r>
    </w:p>
    <w:sdt>
      <w:sdtPr>
        <w:rPr>
          <w:rFonts w:ascii="Helvetica 55 Roman" w:hAnsi="Helvetica 55 Roman"/>
        </w:rPr>
        <w:id w:val="-1852484646"/>
        <w:placeholder>
          <w:docPart w:val="822E3FE78F484378B1126DB8DBBBA657"/>
        </w:placeholder>
        <w:showingPlcHdr/>
      </w:sdtPr>
      <w:sdtEndPr/>
      <w:sdtContent>
        <w:p w:rsidR="00690C28" w:rsidRPr="000C13D2" w:rsidRDefault="009C5A80" w:rsidP="00C80846">
          <w:pPr>
            <w:rPr>
              <w:rFonts w:ascii="Helvetica 55 Roman" w:hAnsi="Helvetica 55 Roman"/>
            </w:rPr>
          </w:pPr>
          <w:r w:rsidRPr="000C13D2">
            <w:rPr>
              <w:rStyle w:val="Textedelespacerserv"/>
              <w:rFonts w:ascii="Helvetica 55 Roman" w:hAnsi="Helvetica 55 Roman"/>
              <w:color w:val="auto"/>
            </w:rPr>
            <w:t>Cliquez ici pour taper du texte.</w:t>
          </w:r>
        </w:p>
      </w:sdtContent>
    </w:sdt>
    <w:p w:rsidR="00023DA8" w:rsidRPr="000C13D2" w:rsidRDefault="005B43EB" w:rsidP="00477BAC">
      <w:pPr>
        <w:spacing w:after="0"/>
        <w:outlineLvl w:val="0"/>
        <w:rPr>
          <w:rFonts w:ascii="Helvetica 55 Roman" w:hAnsi="Helvetica 55 Roman"/>
          <w:b/>
          <w:bCs/>
          <w:caps/>
          <w:color w:val="EF787C"/>
          <w:spacing w:val="15"/>
          <w:sz w:val="22"/>
          <w:szCs w:val="22"/>
        </w:rPr>
      </w:pPr>
      <w:r w:rsidRPr="000C13D2">
        <w:rPr>
          <w:rFonts w:ascii="Helvetica 55 Roman" w:hAnsi="Helvetica 55 Roman"/>
          <w:b/>
          <w:bCs/>
          <w:caps/>
          <w:color w:val="EF787C"/>
          <w:spacing w:val="15"/>
          <w:sz w:val="22"/>
          <w:szCs w:val="22"/>
        </w:rPr>
        <w:t xml:space="preserve">— </w:t>
      </w:r>
    </w:p>
    <w:sectPr w:rsidR="00023DA8" w:rsidRPr="000C13D2" w:rsidSect="009C5526">
      <w:headerReference w:type="default" r:id="rId8"/>
      <w:footerReference w:type="default" r:id="rId9"/>
      <w:pgSz w:w="11906" w:h="16838"/>
      <w:pgMar w:top="1484" w:right="1417" w:bottom="1417" w:left="1417" w:header="284" w:footer="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773" w:rsidRDefault="00321773" w:rsidP="003C1A6A">
      <w:pPr>
        <w:spacing w:before="0" w:after="0" w:line="240" w:lineRule="auto"/>
      </w:pPr>
      <w:r>
        <w:separator/>
      </w:r>
    </w:p>
  </w:endnote>
  <w:endnote w:type="continuationSeparator" w:id="0">
    <w:p w:rsidR="00321773" w:rsidRDefault="00321773" w:rsidP="003C1A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434" w:rsidRDefault="00425434">
    <w:pPr>
      <w:pStyle w:val="Pieddepage"/>
    </w:pPr>
  </w:p>
  <w:p w:rsidR="00416138" w:rsidRPr="00B00A72" w:rsidRDefault="009C5526" w:rsidP="000C13D2">
    <w:pPr>
      <w:pStyle w:val="Pieddepage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C82542" wp14:editId="774A48E3">
              <wp:simplePos x="0" y="0"/>
              <wp:positionH relativeFrom="column">
                <wp:posOffset>-445494</wp:posOffset>
              </wp:positionH>
              <wp:positionV relativeFrom="paragraph">
                <wp:posOffset>98922</wp:posOffset>
              </wp:positionV>
              <wp:extent cx="6724015" cy="647700"/>
              <wp:effectExtent l="0" t="0" r="635" b="0"/>
              <wp:wrapSquare wrapText="bothSides"/>
              <wp:docPr id="1" name="Group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24015" cy="647700"/>
                        <a:chOff x="0" y="0"/>
                        <a:chExt cx="5996332" cy="57785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494845" y="151075"/>
                          <a:ext cx="780415" cy="262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04908" y="123245"/>
                          <a:ext cx="901700" cy="2908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476831" y="43732"/>
                          <a:ext cx="769620" cy="4013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Image 5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3854"/>
                          <a:ext cx="392430" cy="5264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Image 6">
                          <a:extLst>
                            <a:ext uri="{FF2B5EF4-FFF2-40B4-BE49-F238E27FC236}">
                              <a16:creationId xmlns:a16="http://schemas.microsoft.com/office/drawing/2014/main" id="{F9447513-7EA8-3A4C-B7BF-704552A21D1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015408" y="0"/>
                          <a:ext cx="1371600" cy="5778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>
                          <a:extLst>
                            <a:ext uri="{FF2B5EF4-FFF2-40B4-BE49-F238E27FC236}">
                              <a16:creationId xmlns:a16="http://schemas.microsoft.com/office/drawing/2014/main" id="{D1DA10C3-14C8-D54D-AB0C-2833CA00A0D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339548" y="95416"/>
                          <a:ext cx="665480" cy="314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Image 9" descr="Une image contenant Graphique, Police, silhouette, typographie&#10;&#10;Description générée automatiquement">
                          <a:extLst>
                            <a:ext uri="{FF2B5EF4-FFF2-40B4-BE49-F238E27FC236}">
                              <a16:creationId xmlns:a16="http://schemas.microsoft.com/office/drawing/2014/main" id="{48DF488E-5382-6047-9C1A-E04FFECABA5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5319422" y="135172"/>
                          <a:ext cx="676910" cy="285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552FF6" id="Groupe 1" o:spid="_x0000_s1026" style="position:absolute;margin-left:-35.1pt;margin-top:7.8pt;width:529.45pt;height:51pt;z-index:251659264;mso-width-relative:margin;mso-height-relative:margin" coordsize="59963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14948;top:1510;width:7804;height:2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">
                <v:imagedata r:id="rId8" o:title=""/>
                <v:path arrowok="t"/>
              </v:shape>
              <v:shape id="Image 3" o:spid="_x0000_s1028" type="#_x0000_t75" style="position:absolute;left:5049;top:1232;width:9017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">
                <v:imagedata r:id="rId9" o:title=""/>
                <v:path arrowok="t"/>
              </v:shape>
              <v:shape id="Image 4" o:spid="_x0000_s1029" type="#_x0000_t75" style="position:absolute;left:24768;top:437;width:7696;height:4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">
                <v:imagedata r:id="rId10" o:title=""/>
                <v:path arrowok="t"/>
              </v:shape>
              <v:shape id="Image 5" o:spid="_x0000_s1030" type="#_x0000_t75" style="position:absolute;top:238;width:3924;height:5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">
                <v:imagedata r:id="rId11" o:title=""/>
                <v:path arrowok="t"/>
              </v:shape>
              <v:shape id="Image 6" o:spid="_x0000_s1031" type="#_x0000_t75" style="position:absolute;left:40154;width:13716;height:5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">
                <v:imagedata r:id="rId12" o:title=""/>
                <v:path arrowok="t"/>
              </v:shape>
              <v:shape id="Image 7" o:spid="_x0000_s1032" type="#_x0000_t75" style="position:absolute;left:33395;top:954;width:6655;height:3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">
                <v:imagedata r:id="rId13" o:title=""/>
                <v:path arrowok="t"/>
              </v:shape>
              <v:shape id="Image 9" o:spid="_x0000_s1033" type="#_x0000_t75" alt="Une image contenant Graphique, Police, silhouette, typographie&#10;&#10;Description générée automatiquement" style="position:absolute;left:53194;top:1351;width:6769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">
                <v:imagedata r:id="rId14" o:title="Une image contenant Graphique, Police, silhouette, typographie&#10;&#10;Description générée automatiquement"/>
                <v:path arrowok="t"/>
              </v:shape>
              <w10:wrap type="square"/>
            </v:group>
          </w:pict>
        </mc:Fallback>
      </mc:AlternateContent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773" w:rsidRDefault="00321773" w:rsidP="003C1A6A">
      <w:pPr>
        <w:spacing w:before="0" w:after="0" w:line="240" w:lineRule="auto"/>
      </w:pPr>
      <w:r>
        <w:separator/>
      </w:r>
    </w:p>
  </w:footnote>
  <w:footnote w:type="continuationSeparator" w:id="0">
    <w:p w:rsidR="00321773" w:rsidRDefault="00321773" w:rsidP="003C1A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3D2" w:rsidRPr="003C7FCB" w:rsidRDefault="009C5526">
    <w:pPr>
      <w:pStyle w:val="En-tte"/>
      <w:rPr>
        <w:rFonts w:ascii="Helvetica 55 Roman" w:hAnsi="Helvetica 55 Roman"/>
        <w:b/>
        <w:noProof/>
        <w:color w:val="F79646" w:themeColor="accent6"/>
        <w:sz w:val="40"/>
      </w:rPr>
    </w:pPr>
    <w:r w:rsidRPr="003C7FCB">
      <w:rPr>
        <w:rFonts w:ascii="Helvetica 55 Roman" w:hAnsi="Helvetica 55 Roman"/>
        <w:b/>
        <w:noProof/>
        <w:color w:val="F79646" w:themeColor="accent6"/>
        <w:sz w:val="40"/>
      </w:rPr>
      <w:t>Makeathon 2025</w:t>
    </w:r>
    <w:r w:rsidR="000C13D2" w:rsidRPr="003C7FCB">
      <w:rPr>
        <w:rFonts w:ascii="Helvetica 55 Roman" w:hAnsi="Helvetica 55 Roman"/>
        <w:b/>
        <w:noProof/>
        <w:color w:val="F79646" w:themeColor="accent6"/>
        <w:sz w:val="40"/>
      </w:rPr>
      <w:t xml:space="preserve"> </w:t>
    </w:r>
  </w:p>
  <w:p w:rsidR="00425434" w:rsidRPr="003C7FCB" w:rsidRDefault="009C5526">
    <w:pPr>
      <w:pStyle w:val="En-tte"/>
      <w:rPr>
        <w:rFonts w:ascii="Helvetica 55 Roman" w:hAnsi="Helvetica 55 Roman"/>
        <w:b/>
        <w:sz w:val="22"/>
      </w:rPr>
    </w:pPr>
    <w:r w:rsidRPr="003C7FCB">
      <w:rPr>
        <w:rFonts w:ascii="Helvetica 55 Roman" w:hAnsi="Helvetica 55 Roman"/>
        <w:b/>
        <w:noProof/>
        <w:sz w:val="22"/>
      </w:rPr>
      <w:t>IA et Fabrication numérique</w:t>
    </w:r>
    <w:r w:rsidR="000C13D2" w:rsidRPr="003C7FCB">
      <w:rPr>
        <w:rFonts w:ascii="Helvetica 55 Roman" w:hAnsi="Helvetica 55 Roman"/>
        <w:b/>
        <w:noProof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45019"/>
    <w:multiLevelType w:val="hybridMultilevel"/>
    <w:tmpl w:val="81F8658E"/>
    <w:lvl w:ilvl="0" w:tplc="440868DE">
      <w:numFmt w:val="bullet"/>
      <w:lvlText w:val="•"/>
      <w:lvlJc w:val="left"/>
      <w:pPr>
        <w:ind w:left="1068" w:hanging="708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05479"/>
    <w:multiLevelType w:val="hybridMultilevel"/>
    <w:tmpl w:val="C762B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B2AD5"/>
    <w:multiLevelType w:val="hybridMultilevel"/>
    <w:tmpl w:val="6B2AB5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94C0F14">
      <w:numFmt w:val="bullet"/>
      <w:lvlText w:val="•"/>
      <w:lvlJc w:val="left"/>
      <w:pPr>
        <w:ind w:left="1788" w:hanging="708"/>
      </w:pPr>
      <w:rPr>
        <w:rFonts w:ascii="Calibri" w:eastAsia="MS Mincho" w:hAnsi="Calibri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30BF0"/>
    <w:multiLevelType w:val="hybridMultilevel"/>
    <w:tmpl w:val="D8D878D2"/>
    <w:lvl w:ilvl="0" w:tplc="440868DE">
      <w:numFmt w:val="bullet"/>
      <w:lvlText w:val="•"/>
      <w:lvlJc w:val="left"/>
      <w:pPr>
        <w:ind w:left="1068" w:hanging="708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ocumentProtection w:edit="forms" w:formatting="1" w:enforcement="0"/>
  <w:defaultTabStop w:val="708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AA"/>
    <w:rsid w:val="00023DA8"/>
    <w:rsid w:val="00035B59"/>
    <w:rsid w:val="000C13D2"/>
    <w:rsid w:val="000F3330"/>
    <w:rsid w:val="00112429"/>
    <w:rsid w:val="00122393"/>
    <w:rsid w:val="00123D89"/>
    <w:rsid w:val="00137CED"/>
    <w:rsid w:val="00140F69"/>
    <w:rsid w:val="00154B89"/>
    <w:rsid w:val="0018307B"/>
    <w:rsid w:val="00185461"/>
    <w:rsid w:val="00192971"/>
    <w:rsid w:val="001D614B"/>
    <w:rsid w:val="001F7AAD"/>
    <w:rsid w:val="00212D8C"/>
    <w:rsid w:val="002436D3"/>
    <w:rsid w:val="0024715A"/>
    <w:rsid w:val="00270642"/>
    <w:rsid w:val="002747AA"/>
    <w:rsid w:val="002C21B9"/>
    <w:rsid w:val="002D736C"/>
    <w:rsid w:val="00321773"/>
    <w:rsid w:val="00327A69"/>
    <w:rsid w:val="003459FF"/>
    <w:rsid w:val="00355FE1"/>
    <w:rsid w:val="0036127F"/>
    <w:rsid w:val="003719D1"/>
    <w:rsid w:val="003B562D"/>
    <w:rsid w:val="003C1A6A"/>
    <w:rsid w:val="003C5B80"/>
    <w:rsid w:val="003C7FCB"/>
    <w:rsid w:val="00416138"/>
    <w:rsid w:val="00425434"/>
    <w:rsid w:val="00465CE5"/>
    <w:rsid w:val="004702AA"/>
    <w:rsid w:val="00477BAC"/>
    <w:rsid w:val="004A2C59"/>
    <w:rsid w:val="004C0F3F"/>
    <w:rsid w:val="00565585"/>
    <w:rsid w:val="00575302"/>
    <w:rsid w:val="005B43EB"/>
    <w:rsid w:val="005E7E0E"/>
    <w:rsid w:val="00690C28"/>
    <w:rsid w:val="00693F87"/>
    <w:rsid w:val="006B7D3F"/>
    <w:rsid w:val="006C7AC8"/>
    <w:rsid w:val="0071321C"/>
    <w:rsid w:val="00742775"/>
    <w:rsid w:val="00811690"/>
    <w:rsid w:val="00827196"/>
    <w:rsid w:val="00846547"/>
    <w:rsid w:val="0088404C"/>
    <w:rsid w:val="008A0AD0"/>
    <w:rsid w:val="008B3696"/>
    <w:rsid w:val="00904071"/>
    <w:rsid w:val="00936743"/>
    <w:rsid w:val="00937598"/>
    <w:rsid w:val="009666AC"/>
    <w:rsid w:val="00983B7A"/>
    <w:rsid w:val="0099231A"/>
    <w:rsid w:val="009A4A4D"/>
    <w:rsid w:val="009C5526"/>
    <w:rsid w:val="009C5A80"/>
    <w:rsid w:val="00A22C40"/>
    <w:rsid w:val="00A4021D"/>
    <w:rsid w:val="00AB7DCB"/>
    <w:rsid w:val="00AF3CB1"/>
    <w:rsid w:val="00B00A72"/>
    <w:rsid w:val="00B01528"/>
    <w:rsid w:val="00B14FC8"/>
    <w:rsid w:val="00B15CE9"/>
    <w:rsid w:val="00B41EF2"/>
    <w:rsid w:val="00B44500"/>
    <w:rsid w:val="00B65095"/>
    <w:rsid w:val="00BB3FFB"/>
    <w:rsid w:val="00BC2CDF"/>
    <w:rsid w:val="00BD55CF"/>
    <w:rsid w:val="00C16E9D"/>
    <w:rsid w:val="00C171AA"/>
    <w:rsid w:val="00C6293D"/>
    <w:rsid w:val="00C660EA"/>
    <w:rsid w:val="00C80846"/>
    <w:rsid w:val="00C8353F"/>
    <w:rsid w:val="00CE4673"/>
    <w:rsid w:val="00D139A5"/>
    <w:rsid w:val="00D33AC8"/>
    <w:rsid w:val="00D4172C"/>
    <w:rsid w:val="00D778C7"/>
    <w:rsid w:val="00D912FC"/>
    <w:rsid w:val="00DC7D5E"/>
    <w:rsid w:val="00DF350E"/>
    <w:rsid w:val="00E20BC3"/>
    <w:rsid w:val="00E664A7"/>
    <w:rsid w:val="00E90725"/>
    <w:rsid w:val="00EB1BC0"/>
    <w:rsid w:val="00EB53C4"/>
    <w:rsid w:val="00EC34F8"/>
    <w:rsid w:val="00EE091C"/>
    <w:rsid w:val="00F05E4A"/>
    <w:rsid w:val="00F61898"/>
    <w:rsid w:val="00F809FB"/>
    <w:rsid w:val="00F810CB"/>
    <w:rsid w:val="00FC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width-percent:400;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0CF93A91"/>
  <w15:docId w15:val="{461766FA-C1D7-4B09-9F39-91CFBBE6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27F"/>
    <w:pPr>
      <w:spacing w:before="200" w:after="200" w:line="276" w:lineRule="auto"/>
    </w:pPr>
    <w:rPr>
      <w:rFonts w:ascii="Calibri Light" w:hAnsi="Calibri Light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54B89"/>
    <w:pPr>
      <w:spacing w:before="360" w:after="0"/>
      <w:outlineLvl w:val="0"/>
    </w:pPr>
    <w:rPr>
      <w:b/>
      <w:bCs/>
      <w:caps/>
      <w:color w:val="EF787C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690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1690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1690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1690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1690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1690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169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169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6127F"/>
    <w:pPr>
      <w:spacing w:before="720"/>
    </w:pPr>
    <w:rPr>
      <w:rFonts w:ascii="Calibri" w:hAnsi="Calibri"/>
      <w:b/>
      <w:bCs/>
      <w:color w:val="E36C0A"/>
      <w:spacing w:val="10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36127F"/>
    <w:rPr>
      <w:b/>
      <w:bCs/>
      <w:color w:val="E36C0A"/>
      <w:spacing w:val="10"/>
      <w:kern w:val="28"/>
      <w:sz w:val="52"/>
      <w:szCs w:val="52"/>
      <w:lang w:eastAsia="en-US"/>
    </w:rPr>
  </w:style>
  <w:style w:type="character" w:customStyle="1" w:styleId="Titre1Car">
    <w:name w:val="Titre 1 Car"/>
    <w:link w:val="Titre1"/>
    <w:uiPriority w:val="9"/>
    <w:rsid w:val="00154B89"/>
    <w:rPr>
      <w:rFonts w:ascii="Calibri Light" w:hAnsi="Calibri Light"/>
      <w:b/>
      <w:bCs/>
      <w:caps/>
      <w:color w:val="EF787C"/>
      <w:spacing w:val="15"/>
      <w:sz w:val="22"/>
      <w:szCs w:val="22"/>
      <w:lang w:eastAsia="en-US"/>
    </w:rPr>
  </w:style>
  <w:style w:type="character" w:customStyle="1" w:styleId="Titre2Car">
    <w:name w:val="Titre 2 Car"/>
    <w:link w:val="Titre2"/>
    <w:uiPriority w:val="9"/>
    <w:rsid w:val="00811690"/>
    <w:rPr>
      <w:caps/>
      <w:spacing w:val="15"/>
      <w:shd w:val="clear" w:color="auto" w:fill="DBE5F1"/>
    </w:rPr>
  </w:style>
  <w:style w:type="character" w:customStyle="1" w:styleId="Titre3Car">
    <w:name w:val="Titre 3 Car"/>
    <w:link w:val="Titre3"/>
    <w:uiPriority w:val="9"/>
    <w:rsid w:val="00811690"/>
    <w:rPr>
      <w:caps/>
      <w:color w:val="243F60"/>
      <w:spacing w:val="15"/>
    </w:rPr>
  </w:style>
  <w:style w:type="character" w:customStyle="1" w:styleId="Titre4Car">
    <w:name w:val="Titre 4 Car"/>
    <w:link w:val="Titre4"/>
    <w:uiPriority w:val="9"/>
    <w:semiHidden/>
    <w:rsid w:val="00811690"/>
    <w:rPr>
      <w:caps/>
      <w:color w:val="365F91"/>
      <w:spacing w:val="10"/>
    </w:rPr>
  </w:style>
  <w:style w:type="character" w:customStyle="1" w:styleId="Titre5Car">
    <w:name w:val="Titre 5 Car"/>
    <w:link w:val="Titre5"/>
    <w:uiPriority w:val="9"/>
    <w:semiHidden/>
    <w:rsid w:val="00811690"/>
    <w:rPr>
      <w:caps/>
      <w:color w:val="365F91"/>
      <w:spacing w:val="10"/>
    </w:rPr>
  </w:style>
  <w:style w:type="character" w:customStyle="1" w:styleId="Titre6Car">
    <w:name w:val="Titre 6 Car"/>
    <w:link w:val="Titre6"/>
    <w:uiPriority w:val="9"/>
    <w:semiHidden/>
    <w:rsid w:val="00811690"/>
    <w:rPr>
      <w:caps/>
      <w:color w:val="365F91"/>
      <w:spacing w:val="10"/>
    </w:rPr>
  </w:style>
  <w:style w:type="character" w:customStyle="1" w:styleId="Titre7Car">
    <w:name w:val="Titre 7 Car"/>
    <w:link w:val="Titre7"/>
    <w:uiPriority w:val="9"/>
    <w:semiHidden/>
    <w:rsid w:val="00811690"/>
    <w:rPr>
      <w:caps/>
      <w:color w:val="365F91"/>
      <w:spacing w:val="10"/>
    </w:rPr>
  </w:style>
  <w:style w:type="character" w:customStyle="1" w:styleId="Titre8Car">
    <w:name w:val="Titre 8 Car"/>
    <w:link w:val="Titre8"/>
    <w:uiPriority w:val="9"/>
    <w:semiHidden/>
    <w:rsid w:val="00811690"/>
    <w:rPr>
      <w:caps/>
      <w:spacing w:val="10"/>
      <w:sz w:val="18"/>
      <w:szCs w:val="18"/>
    </w:rPr>
  </w:style>
  <w:style w:type="character" w:customStyle="1" w:styleId="Titre9Car">
    <w:name w:val="Titre 9 Car"/>
    <w:link w:val="Titre9"/>
    <w:uiPriority w:val="9"/>
    <w:semiHidden/>
    <w:rsid w:val="00811690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11690"/>
    <w:rPr>
      <w:b/>
      <w:bCs/>
      <w:color w:val="365F91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1690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ous-titreCar">
    <w:name w:val="Sous-titre Car"/>
    <w:link w:val="Sous-titre"/>
    <w:uiPriority w:val="11"/>
    <w:rsid w:val="00811690"/>
    <w:rPr>
      <w:caps/>
      <w:color w:val="595959"/>
      <w:spacing w:val="10"/>
      <w:sz w:val="24"/>
      <w:szCs w:val="24"/>
    </w:rPr>
  </w:style>
  <w:style w:type="character" w:styleId="lev">
    <w:name w:val="Strong"/>
    <w:uiPriority w:val="22"/>
    <w:qFormat/>
    <w:rsid w:val="00811690"/>
    <w:rPr>
      <w:b/>
      <w:bCs/>
    </w:rPr>
  </w:style>
  <w:style w:type="character" w:styleId="Accentuation">
    <w:name w:val="Emphasis"/>
    <w:uiPriority w:val="20"/>
    <w:qFormat/>
    <w:rsid w:val="00811690"/>
    <w:rPr>
      <w:caps/>
      <w:color w:val="243F60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811690"/>
    <w:pPr>
      <w:spacing w:before="0" w:after="0" w:line="240" w:lineRule="auto"/>
    </w:pPr>
  </w:style>
  <w:style w:type="character" w:customStyle="1" w:styleId="SansinterligneCar">
    <w:name w:val="Sans interligne Car"/>
    <w:link w:val="Sansinterligne"/>
    <w:uiPriority w:val="1"/>
    <w:rsid w:val="00811690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660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11690"/>
    <w:rPr>
      <w:i/>
      <w:iCs/>
    </w:rPr>
  </w:style>
  <w:style w:type="character" w:customStyle="1" w:styleId="CitationCar">
    <w:name w:val="Citation Car"/>
    <w:link w:val="Citation"/>
    <w:uiPriority w:val="29"/>
    <w:rsid w:val="00811690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1690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811690"/>
    <w:rPr>
      <w:i/>
      <w:iCs/>
      <w:color w:val="4F81BD"/>
      <w:sz w:val="20"/>
      <w:szCs w:val="20"/>
    </w:rPr>
  </w:style>
  <w:style w:type="character" w:styleId="Emphaseple">
    <w:name w:val="Subtle Emphasis"/>
    <w:uiPriority w:val="19"/>
    <w:qFormat/>
    <w:rsid w:val="00811690"/>
    <w:rPr>
      <w:i/>
      <w:iCs/>
      <w:color w:val="243F60"/>
    </w:rPr>
  </w:style>
  <w:style w:type="character" w:styleId="Emphaseintense">
    <w:name w:val="Intense Emphasis"/>
    <w:uiPriority w:val="21"/>
    <w:qFormat/>
    <w:rsid w:val="00811690"/>
    <w:rPr>
      <w:b/>
      <w:bCs/>
      <w:caps/>
      <w:color w:val="243F60"/>
      <w:spacing w:val="10"/>
    </w:rPr>
  </w:style>
  <w:style w:type="character" w:styleId="Rfrenceple">
    <w:name w:val="Subtle Reference"/>
    <w:uiPriority w:val="31"/>
    <w:qFormat/>
    <w:rsid w:val="00811690"/>
    <w:rPr>
      <w:b/>
      <w:bCs/>
      <w:color w:val="4F81BD"/>
    </w:rPr>
  </w:style>
  <w:style w:type="character" w:styleId="Rfrenceintense">
    <w:name w:val="Intense Reference"/>
    <w:uiPriority w:val="32"/>
    <w:qFormat/>
    <w:rsid w:val="00811690"/>
    <w:rPr>
      <w:b/>
      <w:bCs/>
      <w:i/>
      <w:iCs/>
      <w:caps/>
      <w:color w:val="4F81BD"/>
    </w:rPr>
  </w:style>
  <w:style w:type="character" w:styleId="Titredulivre">
    <w:name w:val="Book Title"/>
    <w:uiPriority w:val="33"/>
    <w:qFormat/>
    <w:rsid w:val="00811690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11690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1A6A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3C1A6A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C1A6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link w:val="En-tte"/>
    <w:uiPriority w:val="99"/>
    <w:rsid w:val="003C1A6A"/>
    <w:rPr>
      <w:rFonts w:ascii="Arial" w:hAnsi="Arial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3C1A6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link w:val="Pieddepage"/>
    <w:uiPriority w:val="99"/>
    <w:rsid w:val="003C1A6A"/>
    <w:rPr>
      <w:rFonts w:ascii="Arial" w:hAnsi="Arial"/>
      <w:sz w:val="20"/>
      <w:szCs w:val="20"/>
    </w:rPr>
  </w:style>
  <w:style w:type="character" w:styleId="Lienhypertexte">
    <w:name w:val="Hyperlink"/>
    <w:uiPriority w:val="99"/>
    <w:unhideWhenUsed/>
    <w:rsid w:val="00C171AA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4702AA"/>
    <w:rPr>
      <w:color w:val="808080"/>
    </w:rPr>
  </w:style>
  <w:style w:type="table" w:styleId="Grilledutableau">
    <w:name w:val="Table Grid"/>
    <w:basedOn w:val="TableauNormal"/>
    <w:uiPriority w:val="59"/>
    <w:rsid w:val="001F7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61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B01528"/>
    <w:rPr>
      <w:rFonts w:ascii="Calibri Light" w:hAnsi="Calibri Light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rd.clouteau\Desktop\creathon_do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450F77863B449C8FE269ED00B940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9C131D-7F67-43ED-AAAC-DA6824CDA958}"/>
      </w:docPartPr>
      <w:docPartBody>
        <w:p w:rsidR="00715A84" w:rsidRDefault="00B67A35" w:rsidP="00B67A35">
          <w:pPr>
            <w:pStyle w:val="B4450F77863B449C8FE269ED00B940B532"/>
          </w:pPr>
          <w:r w:rsidRPr="000C13D2">
            <w:rPr>
              <w:rFonts w:ascii="Helvetica 55 Roman" w:hAnsi="Helvetica 55 Roman"/>
              <w:color w:val="70AD47" w:themeColor="accent6"/>
            </w:rPr>
            <w:t>Nom de votre projet</w:t>
          </w:r>
        </w:p>
      </w:docPartBody>
    </w:docPart>
    <w:docPart>
      <w:docPartPr>
        <w:name w:val="430F9453E6484F89B2AA990FB2996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4E0C68-5E0E-41B5-84F7-4666273697AC}"/>
      </w:docPartPr>
      <w:docPartBody>
        <w:p w:rsidR="00715A84" w:rsidRDefault="00B67A35" w:rsidP="00B67A35">
          <w:pPr>
            <w:pStyle w:val="430F9453E6484F89B2AA990FB299617012"/>
          </w:pPr>
          <w:r w:rsidRPr="000C13D2">
            <w:rPr>
              <w:rFonts w:ascii="Helvetica 55 Roman" w:hAnsi="Helvetica 55 Roman"/>
              <w:color w:val="70AD47" w:themeColor="accent6"/>
            </w:rPr>
            <w:t>Nom de votre Équipe</w:t>
          </w:r>
        </w:p>
      </w:docPartBody>
    </w:docPart>
    <w:docPart>
      <w:docPartPr>
        <w:name w:val="BC45BB9AAD6A40CA87B4D1CF0D34B7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0A5D48-D9C1-4B6E-8EB8-0DE26FA0B883}"/>
      </w:docPartPr>
      <w:docPartBody>
        <w:p w:rsidR="00A77903" w:rsidRDefault="00B67A35" w:rsidP="00B67A35">
          <w:pPr>
            <w:pStyle w:val="BC45BB9AAD6A40CA87B4D1CF0D34B7AF26"/>
          </w:pPr>
          <w:r w:rsidRPr="000C13D2">
            <w:rPr>
              <w:rStyle w:val="Textedelespacerserv"/>
              <w:rFonts w:ascii="Helvetica 55 Roman" w:hAnsi="Helvetica 55 Roman"/>
            </w:rPr>
            <w:t>Indiquez</w:t>
          </w:r>
          <w:r>
            <w:rPr>
              <w:rStyle w:val="Textedelespacerserv"/>
              <w:rFonts w:ascii="Helvetica 55 Roman" w:hAnsi="Helvetica 55 Roman"/>
            </w:rPr>
            <w:t xml:space="preserve"> la problématique choisie après votre discussion  … </w:t>
          </w:r>
          <w:r w:rsidRPr="000C13D2">
            <w:rPr>
              <w:rStyle w:val="Textedelespacerserv"/>
              <w:rFonts w:ascii="Helvetica 55 Roman" w:hAnsi="Helvetica 55 Roman"/>
            </w:rPr>
            <w:t>»</w:t>
          </w:r>
        </w:p>
      </w:docPartBody>
    </w:docPart>
    <w:docPart>
      <w:docPartPr>
        <w:name w:val="B2DA926828214DC3967547A48A094C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5D8EB-1ADB-4391-B46B-2F70539ACFAE}"/>
      </w:docPartPr>
      <w:docPartBody>
        <w:p w:rsidR="00880F04" w:rsidRDefault="00B67A35" w:rsidP="00B67A35">
          <w:pPr>
            <w:pStyle w:val="B2DA926828214DC3967547A48A094CB024"/>
          </w:pPr>
          <w:r w:rsidRPr="000C13D2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docPartBody>
    </w:docPart>
    <w:docPart>
      <w:docPartPr>
        <w:name w:val="901E7308D2154C9F9A65476B34FD37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088184-F579-4FE4-B0E4-6A6988D0820B}"/>
      </w:docPartPr>
      <w:docPartBody>
        <w:p w:rsidR="00880F04" w:rsidRDefault="00B67A35" w:rsidP="00B67A35">
          <w:pPr>
            <w:pStyle w:val="901E7308D2154C9F9A65476B34FD377324"/>
          </w:pPr>
          <w:r w:rsidRPr="000C13D2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docPartBody>
    </w:docPart>
    <w:docPart>
      <w:docPartPr>
        <w:name w:val="634827289D464B4D8656E6406F0718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E547DB-57A8-4E38-BDD0-99EB072CEB76}"/>
      </w:docPartPr>
      <w:docPartBody>
        <w:p w:rsidR="00880F04" w:rsidRDefault="00B67A35" w:rsidP="00B67A35">
          <w:pPr>
            <w:pStyle w:val="634827289D464B4D8656E6406F07181E24"/>
          </w:pPr>
          <w:r w:rsidRPr="000C13D2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docPartBody>
    </w:docPart>
    <w:docPart>
      <w:docPartPr>
        <w:name w:val="E94ECA2005F84993B7F2D7311544E9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E81EB7-1915-4567-984D-119E95AEDE57}"/>
      </w:docPartPr>
      <w:docPartBody>
        <w:p w:rsidR="00880F04" w:rsidRDefault="00B67A35" w:rsidP="00B67A35">
          <w:pPr>
            <w:pStyle w:val="E94ECA2005F84993B7F2D7311544E94F24"/>
          </w:pPr>
          <w:r w:rsidRPr="000C13D2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docPartBody>
    </w:docPart>
    <w:docPart>
      <w:docPartPr>
        <w:name w:val="50A5F96AD8624255B71DF4E9010BE4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51C7CA-4754-4C96-B4FE-D8D89A077A83}"/>
      </w:docPartPr>
      <w:docPartBody>
        <w:p w:rsidR="00880F04" w:rsidRDefault="00B67A35" w:rsidP="00B67A35">
          <w:pPr>
            <w:pStyle w:val="50A5F96AD8624255B71DF4E9010BE47924"/>
          </w:pPr>
          <w:r w:rsidRPr="000C13D2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docPartBody>
    </w:docPart>
    <w:docPart>
      <w:docPartPr>
        <w:name w:val="A8CFBFA9DC454F7A872FF7C03C7EF0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A0F13D-7008-48EE-B0FA-EC3BBBBF0ED7}"/>
      </w:docPartPr>
      <w:docPartBody>
        <w:p w:rsidR="00880F04" w:rsidRDefault="00B67A35" w:rsidP="00B67A35">
          <w:pPr>
            <w:pStyle w:val="A8CFBFA9DC454F7A872FF7C03C7EF09D24"/>
          </w:pPr>
          <w:r w:rsidRPr="000C13D2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docPartBody>
    </w:docPart>
    <w:docPart>
      <w:docPartPr>
        <w:name w:val="E70DAC5A1E3B4056B7C774D9107E45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810643-C09F-4B3E-958E-A71E17429E72}"/>
      </w:docPartPr>
      <w:docPartBody>
        <w:p w:rsidR="00880F04" w:rsidRDefault="00B67A35" w:rsidP="00B67A35">
          <w:pPr>
            <w:pStyle w:val="E70DAC5A1E3B4056B7C774D9107E450C24"/>
          </w:pPr>
          <w:r w:rsidRPr="000C13D2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docPartBody>
    </w:docPart>
    <w:docPart>
      <w:docPartPr>
        <w:name w:val="00360977BC524B948D8F4CE571EC8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BF347E-391D-4B42-876C-3A2785E2A658}"/>
      </w:docPartPr>
      <w:docPartBody>
        <w:p w:rsidR="00880F04" w:rsidRDefault="00B67A35" w:rsidP="00B67A35">
          <w:pPr>
            <w:pStyle w:val="00360977BC524B948D8F4CE571EC835724"/>
          </w:pPr>
          <w:r w:rsidRPr="000C13D2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docPartBody>
    </w:docPart>
    <w:docPart>
      <w:docPartPr>
        <w:name w:val="1F7BD869FF0341FCB431087EC9B8B0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807579-B5AB-4E0B-BDFF-4608827149F4}"/>
      </w:docPartPr>
      <w:docPartBody>
        <w:p w:rsidR="00880F04" w:rsidRDefault="00B67A35" w:rsidP="00B67A35">
          <w:pPr>
            <w:pStyle w:val="1F7BD869FF0341FCB431087EC9B8B05D24"/>
          </w:pPr>
          <w:r w:rsidRPr="000C13D2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docPartBody>
    </w:docPart>
    <w:docPart>
      <w:docPartPr>
        <w:name w:val="C26F15D11A5C4DBD87149C9F8F8DA7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4EE65C-FA36-4738-B567-DC08A84AFB83}"/>
      </w:docPartPr>
      <w:docPartBody>
        <w:p w:rsidR="00880F04" w:rsidRDefault="00B67A35" w:rsidP="00B67A35">
          <w:pPr>
            <w:pStyle w:val="C26F15D11A5C4DBD87149C9F8F8DA79B24"/>
          </w:pPr>
          <w:r w:rsidRPr="000C13D2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docPartBody>
    </w:docPart>
    <w:docPart>
      <w:docPartPr>
        <w:name w:val="784B25FE7804459A8AD1617F7A81F3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6F7426-9FB4-4FF7-A080-D154877F000E}"/>
      </w:docPartPr>
      <w:docPartBody>
        <w:p w:rsidR="00D85E10" w:rsidRDefault="00B67A35" w:rsidP="00B67A35">
          <w:pPr>
            <w:pStyle w:val="784B25FE7804459A8AD1617F7A81F3E313"/>
          </w:pPr>
          <w:r w:rsidRPr="000C13D2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docPartBody>
    </w:docPart>
    <w:docPart>
      <w:docPartPr>
        <w:name w:val="2A9904A8750D4D0AB9E41BF7E3D011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8B8214-8DCE-4692-84AF-DBF8F3C3D23D}"/>
      </w:docPartPr>
      <w:docPartBody>
        <w:p w:rsidR="00D85E10" w:rsidRDefault="00B67A35" w:rsidP="00B67A35">
          <w:pPr>
            <w:pStyle w:val="2A9904A8750D4D0AB9E41BF7E3D0112C13"/>
          </w:pPr>
          <w:r w:rsidRPr="000C13D2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docPartBody>
    </w:docPart>
    <w:docPart>
      <w:docPartPr>
        <w:name w:val="79827BAF45EA49FD8B800DF61D76F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7660CA-17A3-45DA-B83E-B32001327C1E}"/>
      </w:docPartPr>
      <w:docPartBody>
        <w:p w:rsidR="00D85E10" w:rsidRDefault="00B67A35" w:rsidP="00B67A35">
          <w:pPr>
            <w:pStyle w:val="79827BAF45EA49FD8B800DF61D76F49F13"/>
          </w:pPr>
          <w:r w:rsidRPr="000C13D2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docPartBody>
    </w:docPart>
    <w:docPart>
      <w:docPartPr>
        <w:name w:val="27D344250922430DA7068CF6C3A49D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AF316C-B41A-43F4-95B8-A7D3E81F3736}"/>
      </w:docPartPr>
      <w:docPartBody>
        <w:p w:rsidR="00D85E10" w:rsidRDefault="00B67A35" w:rsidP="00B67A35">
          <w:pPr>
            <w:pStyle w:val="27D344250922430DA7068CF6C3A49D6A13"/>
          </w:pPr>
          <w:r w:rsidRPr="000C13D2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docPartBody>
    </w:docPart>
    <w:docPart>
      <w:docPartPr>
        <w:name w:val="CE2A2AF26DA742579EEA07A3F92FC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EB3B27-351F-4C35-9FAB-1A1E0992651B}"/>
      </w:docPartPr>
      <w:docPartBody>
        <w:p w:rsidR="00D85E10" w:rsidRDefault="00B67A35" w:rsidP="00B67A35">
          <w:pPr>
            <w:pStyle w:val="CE2A2AF26DA742579EEA07A3F92FC2E313"/>
          </w:pPr>
          <w:r w:rsidRPr="00A4021D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docPartBody>
    </w:docPart>
    <w:docPart>
      <w:docPartPr>
        <w:name w:val="822E3FE78F484378B1126DB8DBBBA6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BAE889-84CE-4E2E-84B7-B97A31858CED}"/>
      </w:docPartPr>
      <w:docPartBody>
        <w:p w:rsidR="00D85E10" w:rsidRDefault="00B67A35" w:rsidP="00B67A35">
          <w:pPr>
            <w:pStyle w:val="822E3FE78F484378B1126DB8DBBBA65710"/>
          </w:pPr>
          <w:r w:rsidRPr="000C13D2">
            <w:rPr>
              <w:rStyle w:val="Textedelespacerserv"/>
              <w:rFonts w:ascii="Helvetica 55 Roman" w:hAnsi="Helvetica 55 Roman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F13"/>
    <w:rsid w:val="00162A18"/>
    <w:rsid w:val="001A0C27"/>
    <w:rsid w:val="003F7ADB"/>
    <w:rsid w:val="0045212C"/>
    <w:rsid w:val="00524F13"/>
    <w:rsid w:val="0056184E"/>
    <w:rsid w:val="005631A1"/>
    <w:rsid w:val="005F2F59"/>
    <w:rsid w:val="0063617D"/>
    <w:rsid w:val="006C7D67"/>
    <w:rsid w:val="00715A84"/>
    <w:rsid w:val="00880F04"/>
    <w:rsid w:val="00904E22"/>
    <w:rsid w:val="00925A29"/>
    <w:rsid w:val="00A77903"/>
    <w:rsid w:val="00B505A0"/>
    <w:rsid w:val="00B53C6D"/>
    <w:rsid w:val="00B67A35"/>
    <w:rsid w:val="00C27BB3"/>
    <w:rsid w:val="00CC4442"/>
    <w:rsid w:val="00D85E10"/>
    <w:rsid w:val="00DE132F"/>
    <w:rsid w:val="00F0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67A35"/>
    <w:rPr>
      <w:color w:val="808080"/>
    </w:rPr>
  </w:style>
  <w:style w:type="paragraph" w:customStyle="1" w:styleId="B42F58BE16C54602BD023FE9AAD2E751">
    <w:name w:val="B42F58BE16C54602BD023FE9AAD2E751"/>
    <w:rsid w:val="00524F13"/>
  </w:style>
  <w:style w:type="paragraph" w:customStyle="1" w:styleId="9338E6E1BD38497E9AA699C0E6AD3636">
    <w:name w:val="9338E6E1BD38497E9AA699C0E6AD3636"/>
    <w:rsid w:val="00524F1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338E6E1BD38497E9AA699C0E6AD36361">
    <w:name w:val="9338E6E1BD38497E9AA699C0E6AD36361"/>
    <w:rsid w:val="00524F1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338E6E1BD38497E9AA699C0E6AD36362">
    <w:name w:val="9338E6E1BD38497E9AA699C0E6AD36362"/>
    <w:rsid w:val="00524F1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338E6E1BD38497E9AA699C0E6AD36363">
    <w:name w:val="9338E6E1BD38497E9AA699C0E6AD36363"/>
    <w:rsid w:val="00524F1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46B50A535A345228DE125F7F8268ADE">
    <w:name w:val="046B50A535A345228DE125F7F8268ADE"/>
    <w:rsid w:val="00524F1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338E6E1BD38497E9AA699C0E6AD36364">
    <w:name w:val="9338E6E1BD38497E9AA699C0E6AD36364"/>
    <w:rsid w:val="00524F1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338E6E1BD38497E9AA699C0E6AD36365">
    <w:name w:val="9338E6E1BD38497E9AA699C0E6AD36365"/>
    <w:rsid w:val="00524F1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">
    <w:name w:val="2CBE3C973CD04C649F6A9C659C961162"/>
    <w:rsid w:val="00524F1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338E6E1BD38497E9AA699C0E6AD36366">
    <w:name w:val="9338E6E1BD38497E9AA699C0E6AD36366"/>
    <w:rsid w:val="00524F1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1">
    <w:name w:val="2CBE3C973CD04C649F6A9C659C9611621"/>
    <w:rsid w:val="00524F1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338E6E1BD38497E9AA699C0E6AD36367">
    <w:name w:val="9338E6E1BD38497E9AA699C0E6AD36367"/>
    <w:rsid w:val="00524F1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2">
    <w:name w:val="2CBE3C973CD04C649F6A9C659C9611622"/>
    <w:rsid w:val="00524F1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">
    <w:name w:val="B4450F77863B449C8FE269ED00B940B5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430F9453E6484F89B2AA990FB2996170">
    <w:name w:val="430F9453E6484F89B2AA990FB2996170"/>
    <w:pPr>
      <w:spacing w:before="200" w:after="0"/>
      <w:outlineLvl w:val="0"/>
    </w:pPr>
    <w:rPr>
      <w:rFonts w:ascii="Calibri Light" w:eastAsia="MS Mincho" w:hAnsi="Calibri Light" w:cs="Times New Roman"/>
      <w:b/>
      <w:bCs/>
      <w:caps/>
      <w:color w:val="E36C0A"/>
      <w:spacing w:val="15"/>
      <w:lang w:eastAsia="en-US"/>
    </w:rPr>
  </w:style>
  <w:style w:type="paragraph" w:customStyle="1" w:styleId="9338E6E1BD38497E9AA699C0E6AD36368">
    <w:name w:val="9338E6E1BD38497E9AA699C0E6AD3636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3">
    <w:name w:val="2CBE3C973CD04C649F6A9C659C961162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752DB6181424EEF82DEF8121E7BB548">
    <w:name w:val="8752DB6181424EEF82DEF8121E7BB54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7E9B4E632D54551AA5262F81F5C6706">
    <w:name w:val="A7E9B4E632D54551AA5262F81F5C6706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953B76ECAB4837873055C69F0712EA">
    <w:name w:val="D0953B76ECAB4837873055C69F0712EA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6C12AABBCC41ECA3DC4E4C8FDB2F5A">
    <w:name w:val="D06C12AABBCC41ECA3DC4E4C8FDB2F5A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E26F4A473BA4F3992491AFA3D5F969C">
    <w:name w:val="1E26F4A473BA4F3992491AFA3D5F969C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3CE0773B1064E069F3D5DECBC88B835">
    <w:name w:val="23CE0773B1064E069F3D5DECBC88B835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1">
    <w:name w:val="B4450F77863B449C8FE269ED00B940B51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430F9453E6484F89B2AA990FB29961701">
    <w:name w:val="430F9453E6484F89B2AA990FB29961701"/>
    <w:pPr>
      <w:spacing w:before="200" w:after="0"/>
      <w:outlineLvl w:val="0"/>
    </w:pPr>
    <w:rPr>
      <w:rFonts w:ascii="Calibri Light" w:eastAsia="MS Mincho" w:hAnsi="Calibri Light" w:cs="Times New Roman"/>
      <w:b/>
      <w:bCs/>
      <w:caps/>
      <w:color w:val="E36C0A"/>
      <w:spacing w:val="15"/>
      <w:lang w:eastAsia="en-US"/>
    </w:rPr>
  </w:style>
  <w:style w:type="paragraph" w:customStyle="1" w:styleId="9338E6E1BD38497E9AA699C0E6AD36369">
    <w:name w:val="9338E6E1BD38497E9AA699C0E6AD3636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4">
    <w:name w:val="2CBE3C973CD04C649F6A9C659C961162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752DB6181424EEF82DEF8121E7BB5481">
    <w:name w:val="8752DB6181424EEF82DEF8121E7BB5481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7E9B4E632D54551AA5262F81F5C67061">
    <w:name w:val="A7E9B4E632D54551AA5262F81F5C67061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953B76ECAB4837873055C69F0712EA1">
    <w:name w:val="D0953B76ECAB4837873055C69F0712EA1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6C12AABBCC41ECA3DC4E4C8FDB2F5A1">
    <w:name w:val="D06C12AABBCC41ECA3DC4E4C8FDB2F5A1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E26F4A473BA4F3992491AFA3D5F969C1">
    <w:name w:val="1E26F4A473BA4F3992491AFA3D5F969C1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3CE0773B1064E069F3D5DECBC88B8351">
    <w:name w:val="23CE0773B1064E069F3D5DECBC88B8351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F1C0D91F4DA4B53ADBF4DBB41E1FD2C">
    <w:name w:val="4F1C0D91F4DA4B53ADBF4DBB41E1FD2C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">
    <w:name w:val="457D7051276B4A6D9510D9B6A85700BA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77962BB5B7441B398CC5E9706623B18">
    <w:name w:val="477962BB5B7441B398CC5E9706623B18"/>
    <w:rsid w:val="00715A84"/>
  </w:style>
  <w:style w:type="paragraph" w:customStyle="1" w:styleId="B4450F77863B449C8FE269ED00B940B52">
    <w:name w:val="B4450F77863B449C8FE269ED00B940B52"/>
    <w:rsid w:val="00715A84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430F9453E6484F89B2AA990FB29961702">
    <w:name w:val="430F9453E6484F89B2AA990FB29961702"/>
    <w:rsid w:val="00715A84"/>
    <w:pPr>
      <w:spacing w:before="200" w:after="0"/>
      <w:outlineLvl w:val="0"/>
    </w:pPr>
    <w:rPr>
      <w:rFonts w:ascii="Calibri Light" w:eastAsia="MS Mincho" w:hAnsi="Calibri Light" w:cs="Times New Roman"/>
      <w:b/>
      <w:bCs/>
      <w:caps/>
      <w:color w:val="E36C0A"/>
      <w:spacing w:val="15"/>
      <w:lang w:eastAsia="en-US"/>
    </w:rPr>
  </w:style>
  <w:style w:type="paragraph" w:customStyle="1" w:styleId="9338E6E1BD38497E9AA699C0E6AD363610">
    <w:name w:val="9338E6E1BD38497E9AA699C0E6AD363610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5">
    <w:name w:val="2CBE3C973CD04C649F6A9C659C9611625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77962BB5B7441B398CC5E9706623B181">
    <w:name w:val="477962BB5B7441B398CC5E9706623B181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673A282BDD249F3BFCE43593EEA409B">
    <w:name w:val="8673A282BDD249F3BFCE43593EEA409B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752DB6181424EEF82DEF8121E7BB5482">
    <w:name w:val="8752DB6181424EEF82DEF8121E7BB5482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7E9B4E632D54551AA5262F81F5C67062">
    <w:name w:val="A7E9B4E632D54551AA5262F81F5C67062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953B76ECAB4837873055C69F0712EA2">
    <w:name w:val="D0953B76ECAB4837873055C69F0712EA2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6C12AABBCC41ECA3DC4E4C8FDB2F5A2">
    <w:name w:val="D06C12AABBCC41ECA3DC4E4C8FDB2F5A2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E26F4A473BA4F3992491AFA3D5F969C2">
    <w:name w:val="1E26F4A473BA4F3992491AFA3D5F969C2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3CE0773B1064E069F3D5DECBC88B8352">
    <w:name w:val="23CE0773B1064E069F3D5DECBC88B8352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F1C0D91F4DA4B53ADBF4DBB41E1FD2C1">
    <w:name w:val="4F1C0D91F4DA4B53ADBF4DBB41E1FD2C1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1">
    <w:name w:val="457D7051276B4A6D9510D9B6A85700BA1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3">
    <w:name w:val="B4450F77863B449C8FE269ED00B940B53"/>
    <w:rsid w:val="00715A84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430F9453E6484F89B2AA990FB29961703">
    <w:name w:val="430F9453E6484F89B2AA990FB29961703"/>
    <w:rsid w:val="00715A84"/>
    <w:pPr>
      <w:spacing w:before="200" w:after="0"/>
      <w:outlineLvl w:val="0"/>
    </w:pPr>
    <w:rPr>
      <w:rFonts w:ascii="Calibri Light" w:eastAsia="MS Mincho" w:hAnsi="Calibri Light" w:cs="Times New Roman"/>
      <w:b/>
      <w:bCs/>
      <w:caps/>
      <w:color w:val="E36C0A"/>
      <w:spacing w:val="15"/>
      <w:lang w:eastAsia="en-US"/>
    </w:rPr>
  </w:style>
  <w:style w:type="paragraph" w:customStyle="1" w:styleId="9338E6E1BD38497E9AA699C0E6AD363611">
    <w:name w:val="9338E6E1BD38497E9AA699C0E6AD363611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6">
    <w:name w:val="2CBE3C973CD04C649F6A9C659C9611626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77962BB5B7441B398CC5E9706623B182">
    <w:name w:val="477962BB5B7441B398CC5E9706623B182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673A282BDD249F3BFCE43593EEA409B1">
    <w:name w:val="8673A282BDD249F3BFCE43593EEA409B1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752DB6181424EEF82DEF8121E7BB5483">
    <w:name w:val="8752DB6181424EEF82DEF8121E7BB5483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7E9B4E632D54551AA5262F81F5C67063">
    <w:name w:val="A7E9B4E632D54551AA5262F81F5C67063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953B76ECAB4837873055C69F0712EA3">
    <w:name w:val="D0953B76ECAB4837873055C69F0712EA3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6C12AABBCC41ECA3DC4E4C8FDB2F5A3">
    <w:name w:val="D06C12AABBCC41ECA3DC4E4C8FDB2F5A3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E26F4A473BA4F3992491AFA3D5F969C3">
    <w:name w:val="1E26F4A473BA4F3992491AFA3D5F969C3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3CE0773B1064E069F3D5DECBC88B8353">
    <w:name w:val="23CE0773B1064E069F3D5DECBC88B8353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F1C0D91F4DA4B53ADBF4DBB41E1FD2C2">
    <w:name w:val="4F1C0D91F4DA4B53ADBF4DBB41E1FD2C2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2">
    <w:name w:val="457D7051276B4A6D9510D9B6A85700BA2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4">
    <w:name w:val="B4450F77863B449C8FE269ED00B940B54"/>
    <w:rsid w:val="00715A84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430F9453E6484F89B2AA990FB29961704">
    <w:name w:val="430F9453E6484F89B2AA990FB29961704"/>
    <w:rsid w:val="00715A84"/>
    <w:pPr>
      <w:spacing w:before="200" w:after="0"/>
      <w:outlineLvl w:val="0"/>
    </w:pPr>
    <w:rPr>
      <w:rFonts w:ascii="Calibri Light" w:eastAsia="MS Mincho" w:hAnsi="Calibri Light" w:cs="Times New Roman"/>
      <w:b/>
      <w:bCs/>
      <w:caps/>
      <w:color w:val="E36C0A"/>
      <w:spacing w:val="15"/>
      <w:lang w:eastAsia="en-US"/>
    </w:rPr>
  </w:style>
  <w:style w:type="paragraph" w:customStyle="1" w:styleId="9338E6E1BD38497E9AA699C0E6AD363612">
    <w:name w:val="9338E6E1BD38497E9AA699C0E6AD363612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7">
    <w:name w:val="2CBE3C973CD04C649F6A9C659C9611627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77962BB5B7441B398CC5E9706623B183">
    <w:name w:val="477962BB5B7441B398CC5E9706623B183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">
    <w:name w:val="B54C32D9823645B2B4CB9A24B9A98485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752DB6181424EEF82DEF8121E7BB5484">
    <w:name w:val="8752DB6181424EEF82DEF8121E7BB5484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7E9B4E632D54551AA5262F81F5C67064">
    <w:name w:val="A7E9B4E632D54551AA5262F81F5C67064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953B76ECAB4837873055C69F0712EA4">
    <w:name w:val="D0953B76ECAB4837873055C69F0712EA4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6C12AABBCC41ECA3DC4E4C8FDB2F5A4">
    <w:name w:val="D06C12AABBCC41ECA3DC4E4C8FDB2F5A4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E26F4A473BA4F3992491AFA3D5F969C4">
    <w:name w:val="1E26F4A473BA4F3992491AFA3D5F969C4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3CE0773B1064E069F3D5DECBC88B8354">
    <w:name w:val="23CE0773B1064E069F3D5DECBC88B8354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F1C0D91F4DA4B53ADBF4DBB41E1FD2C3">
    <w:name w:val="4F1C0D91F4DA4B53ADBF4DBB41E1FD2C3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3">
    <w:name w:val="457D7051276B4A6D9510D9B6A85700BA3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5">
    <w:name w:val="B4450F77863B449C8FE269ED00B940B55"/>
    <w:rsid w:val="00715A84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430F9453E6484F89B2AA990FB29961705">
    <w:name w:val="430F9453E6484F89B2AA990FB29961705"/>
    <w:rsid w:val="00715A84"/>
    <w:pPr>
      <w:spacing w:before="200" w:after="0"/>
      <w:outlineLvl w:val="0"/>
    </w:pPr>
    <w:rPr>
      <w:rFonts w:ascii="Calibri Light" w:eastAsia="MS Mincho" w:hAnsi="Calibri Light" w:cs="Times New Roman"/>
      <w:b/>
      <w:bCs/>
      <w:caps/>
      <w:color w:val="E36C0A"/>
      <w:spacing w:val="15"/>
      <w:lang w:eastAsia="en-US"/>
    </w:rPr>
  </w:style>
  <w:style w:type="paragraph" w:customStyle="1" w:styleId="9338E6E1BD38497E9AA699C0E6AD363613">
    <w:name w:val="9338E6E1BD38497E9AA699C0E6AD363613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8">
    <w:name w:val="2CBE3C973CD04C649F6A9C659C9611628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77962BB5B7441B398CC5E9706623B184">
    <w:name w:val="477962BB5B7441B398CC5E9706623B184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1">
    <w:name w:val="B54C32D9823645B2B4CB9A24B9A984851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752DB6181424EEF82DEF8121E7BB5485">
    <w:name w:val="8752DB6181424EEF82DEF8121E7BB5485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7E9B4E632D54551AA5262F81F5C67065">
    <w:name w:val="A7E9B4E632D54551AA5262F81F5C67065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953B76ECAB4837873055C69F0712EA5">
    <w:name w:val="D0953B76ECAB4837873055C69F0712EA5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6C12AABBCC41ECA3DC4E4C8FDB2F5A5">
    <w:name w:val="D06C12AABBCC41ECA3DC4E4C8FDB2F5A5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E26F4A473BA4F3992491AFA3D5F969C5">
    <w:name w:val="1E26F4A473BA4F3992491AFA3D5F969C5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3CE0773B1064E069F3D5DECBC88B8355">
    <w:name w:val="23CE0773B1064E069F3D5DECBC88B8355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F1C0D91F4DA4B53ADBF4DBB41E1FD2C4">
    <w:name w:val="4F1C0D91F4DA4B53ADBF4DBB41E1FD2C4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4">
    <w:name w:val="457D7051276B4A6D9510D9B6A85700BA4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6">
    <w:name w:val="B4450F77863B449C8FE269ED00B940B56"/>
    <w:rsid w:val="00715A84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430F9453E6484F89B2AA990FB29961706">
    <w:name w:val="430F9453E6484F89B2AA990FB29961706"/>
    <w:rsid w:val="00715A84"/>
    <w:pPr>
      <w:spacing w:before="200" w:after="0"/>
      <w:outlineLvl w:val="0"/>
    </w:pPr>
    <w:rPr>
      <w:rFonts w:ascii="Calibri Light" w:eastAsia="MS Mincho" w:hAnsi="Calibri Light" w:cs="Times New Roman"/>
      <w:b/>
      <w:bCs/>
      <w:caps/>
      <w:color w:val="E36C0A"/>
      <w:spacing w:val="15"/>
      <w:lang w:eastAsia="en-US"/>
    </w:rPr>
  </w:style>
  <w:style w:type="paragraph" w:customStyle="1" w:styleId="9338E6E1BD38497E9AA699C0E6AD363614">
    <w:name w:val="9338E6E1BD38497E9AA699C0E6AD363614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9">
    <w:name w:val="2CBE3C973CD04C649F6A9C659C9611629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77962BB5B7441B398CC5E9706623B185">
    <w:name w:val="477962BB5B7441B398CC5E9706623B185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2">
    <w:name w:val="B54C32D9823645B2B4CB9A24B9A984852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752DB6181424EEF82DEF8121E7BB5486">
    <w:name w:val="8752DB6181424EEF82DEF8121E7BB5486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7E9B4E632D54551AA5262F81F5C67066">
    <w:name w:val="A7E9B4E632D54551AA5262F81F5C67066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953B76ECAB4837873055C69F0712EA6">
    <w:name w:val="D0953B76ECAB4837873055C69F0712EA6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6C12AABBCC41ECA3DC4E4C8FDB2F5A6">
    <w:name w:val="D06C12AABBCC41ECA3DC4E4C8FDB2F5A6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E26F4A473BA4F3992491AFA3D5F969C6">
    <w:name w:val="1E26F4A473BA4F3992491AFA3D5F969C6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3CE0773B1064E069F3D5DECBC88B8356">
    <w:name w:val="23CE0773B1064E069F3D5DECBC88B8356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F1C0D91F4DA4B53ADBF4DBB41E1FD2C5">
    <w:name w:val="4F1C0D91F4DA4B53ADBF4DBB41E1FD2C5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5">
    <w:name w:val="457D7051276B4A6D9510D9B6A85700BA5"/>
    <w:rsid w:val="00715A84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">
    <w:name w:val="BC45BB9AAD6A40CA87B4D1CF0D34B7AF"/>
    <w:rsid w:val="00715A84"/>
  </w:style>
  <w:style w:type="paragraph" w:customStyle="1" w:styleId="B4450F77863B449C8FE269ED00B940B57">
    <w:name w:val="B4450F77863B449C8FE269ED00B940B57"/>
    <w:rsid w:val="00A77903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9338E6E1BD38497E9AA699C0E6AD363615">
    <w:name w:val="9338E6E1BD38497E9AA699C0E6AD363615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10">
    <w:name w:val="2CBE3C973CD04C649F6A9C659C96116210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1">
    <w:name w:val="BC45BB9AAD6A40CA87B4D1CF0D34B7AF1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3">
    <w:name w:val="B54C32D9823645B2B4CB9A24B9A984853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752DB6181424EEF82DEF8121E7BB5487">
    <w:name w:val="8752DB6181424EEF82DEF8121E7BB5487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7E9B4E632D54551AA5262F81F5C67067">
    <w:name w:val="A7E9B4E632D54551AA5262F81F5C67067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953B76ECAB4837873055C69F0712EA7">
    <w:name w:val="D0953B76ECAB4837873055C69F0712EA7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6C12AABBCC41ECA3DC4E4C8FDB2F5A7">
    <w:name w:val="D06C12AABBCC41ECA3DC4E4C8FDB2F5A7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E26F4A473BA4F3992491AFA3D5F969C7">
    <w:name w:val="1E26F4A473BA4F3992491AFA3D5F969C7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3CE0773B1064E069F3D5DECBC88B8357">
    <w:name w:val="23CE0773B1064E069F3D5DECBC88B8357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F1C0D91F4DA4B53ADBF4DBB41E1FD2C6">
    <w:name w:val="4F1C0D91F4DA4B53ADBF4DBB41E1FD2C6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6">
    <w:name w:val="457D7051276B4A6D9510D9B6A85700BA6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8">
    <w:name w:val="B4450F77863B449C8FE269ED00B940B58"/>
    <w:rsid w:val="00A77903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9338E6E1BD38497E9AA699C0E6AD363616">
    <w:name w:val="9338E6E1BD38497E9AA699C0E6AD363616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11">
    <w:name w:val="2CBE3C973CD04C649F6A9C659C96116211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2">
    <w:name w:val="BC45BB9AAD6A40CA87B4D1CF0D34B7AF2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4">
    <w:name w:val="B54C32D9823645B2B4CB9A24B9A984854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752DB6181424EEF82DEF8121E7BB5488">
    <w:name w:val="8752DB6181424EEF82DEF8121E7BB5488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7E9B4E632D54551AA5262F81F5C67068">
    <w:name w:val="A7E9B4E632D54551AA5262F81F5C67068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953B76ECAB4837873055C69F0712EA8">
    <w:name w:val="D0953B76ECAB4837873055C69F0712EA8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6C12AABBCC41ECA3DC4E4C8FDB2F5A8">
    <w:name w:val="D06C12AABBCC41ECA3DC4E4C8FDB2F5A8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E26F4A473BA4F3992491AFA3D5F969C8">
    <w:name w:val="1E26F4A473BA4F3992491AFA3D5F969C8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3CE0773B1064E069F3D5DECBC88B8358">
    <w:name w:val="23CE0773B1064E069F3D5DECBC88B8358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">
    <w:name w:val="B2DA926828214DC3967547A48A094CB0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">
    <w:name w:val="901E7308D2154C9F9A65476B34FD3773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">
    <w:name w:val="634827289D464B4D8656E6406F07181E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">
    <w:name w:val="E94ECA2005F84993B7F2D7311544E94F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">
    <w:name w:val="50A5F96AD8624255B71DF4E9010BE479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">
    <w:name w:val="A8CFBFA9DC454F7A872FF7C03C7EF09D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">
    <w:name w:val="E70DAC5A1E3B4056B7C774D9107E450C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">
    <w:name w:val="00360977BC524B948D8F4CE571EC8357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">
    <w:name w:val="1F7BD869FF0341FCB431087EC9B8B05D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">
    <w:name w:val="C26F15D11A5C4DBD87149C9F8F8DA79B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7">
    <w:name w:val="457D7051276B4A6D9510D9B6A85700BA7"/>
    <w:rsid w:val="00A77903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9">
    <w:name w:val="B4450F77863B449C8FE269ED00B940B59"/>
    <w:rsid w:val="001A0C27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9338E6E1BD38497E9AA699C0E6AD363617">
    <w:name w:val="9338E6E1BD38497E9AA699C0E6AD363617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12">
    <w:name w:val="2CBE3C973CD04C649F6A9C659C96116212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3">
    <w:name w:val="BC45BB9AAD6A40CA87B4D1CF0D34B7AF3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5">
    <w:name w:val="B54C32D9823645B2B4CB9A24B9A984855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752DB6181424EEF82DEF8121E7BB5489">
    <w:name w:val="8752DB6181424EEF82DEF8121E7BB5489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7E9B4E632D54551AA5262F81F5C67069">
    <w:name w:val="A7E9B4E632D54551AA5262F81F5C67069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953B76ECAB4837873055C69F0712EA9">
    <w:name w:val="D0953B76ECAB4837873055C69F0712EA9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6C12AABBCC41ECA3DC4E4C8FDB2F5A9">
    <w:name w:val="D06C12AABBCC41ECA3DC4E4C8FDB2F5A9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E26F4A473BA4F3992491AFA3D5F969C9">
    <w:name w:val="1E26F4A473BA4F3992491AFA3D5F969C9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93E15E41094419C82AF3D5D69A44DB4">
    <w:name w:val="993E15E41094419C82AF3D5D69A44DB4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756864A1734CB8926318314BC21106">
    <w:name w:val="82756864A1734CB8926318314BC21106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1">
    <w:name w:val="B2DA926828214DC3967547A48A094CB01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1">
    <w:name w:val="901E7308D2154C9F9A65476B34FD37731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1">
    <w:name w:val="634827289D464B4D8656E6406F07181E1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1">
    <w:name w:val="E94ECA2005F84993B7F2D7311544E94F1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1">
    <w:name w:val="50A5F96AD8624255B71DF4E9010BE4791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1">
    <w:name w:val="A8CFBFA9DC454F7A872FF7C03C7EF09D1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1">
    <w:name w:val="E70DAC5A1E3B4056B7C774D9107E450C1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1">
    <w:name w:val="00360977BC524B948D8F4CE571EC83571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1">
    <w:name w:val="1F7BD869FF0341FCB431087EC9B8B05D1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1">
    <w:name w:val="C26F15D11A5C4DBD87149C9F8F8DA79B1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8">
    <w:name w:val="457D7051276B4A6D9510D9B6A85700BA8"/>
    <w:rsid w:val="001A0C27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90D64803486460EB47F86AAE3374405">
    <w:name w:val="C90D64803486460EB47F86AAE3374405"/>
    <w:rsid w:val="001A0C27"/>
  </w:style>
  <w:style w:type="paragraph" w:customStyle="1" w:styleId="B4450F77863B449C8FE269ED00B940B510">
    <w:name w:val="B4450F77863B449C8FE269ED00B940B510"/>
    <w:rsid w:val="00925A29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9338E6E1BD38497E9AA699C0E6AD363618">
    <w:name w:val="9338E6E1BD38497E9AA699C0E6AD363618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13">
    <w:name w:val="2CBE3C973CD04C649F6A9C659C96116213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4">
    <w:name w:val="BC45BB9AAD6A40CA87B4D1CF0D34B7AF4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6">
    <w:name w:val="B54C32D9823645B2B4CB9A24B9A984856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752DB6181424EEF82DEF8121E7BB54810">
    <w:name w:val="8752DB6181424EEF82DEF8121E7BB54810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7E9B4E632D54551AA5262F81F5C670610">
    <w:name w:val="A7E9B4E632D54551AA5262F81F5C670610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953B76ECAB4837873055C69F0712EA10">
    <w:name w:val="D0953B76ECAB4837873055C69F0712EA10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90D64803486460EB47F86AAE33744051">
    <w:name w:val="C90D64803486460EB47F86AAE33744051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6C12AABBCC41ECA3DC4E4C8FDB2F5A10">
    <w:name w:val="D06C12AABBCC41ECA3DC4E4C8FDB2F5A10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E26F4A473BA4F3992491AFA3D5F969C10">
    <w:name w:val="1E26F4A473BA4F3992491AFA3D5F969C10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756864A1734CB8926318314BC211061">
    <w:name w:val="82756864A1734CB8926318314BC211061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2">
    <w:name w:val="B2DA926828214DC3967547A48A094CB02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2">
    <w:name w:val="901E7308D2154C9F9A65476B34FD37732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2">
    <w:name w:val="634827289D464B4D8656E6406F07181E2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2">
    <w:name w:val="E94ECA2005F84993B7F2D7311544E94F2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2">
    <w:name w:val="50A5F96AD8624255B71DF4E9010BE4792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2">
    <w:name w:val="A8CFBFA9DC454F7A872FF7C03C7EF09D2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2">
    <w:name w:val="E70DAC5A1E3B4056B7C774D9107E450C2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2">
    <w:name w:val="00360977BC524B948D8F4CE571EC83572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2">
    <w:name w:val="1F7BD869FF0341FCB431087EC9B8B05D2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2">
    <w:name w:val="C26F15D11A5C4DBD87149C9F8F8DA79B2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9">
    <w:name w:val="457D7051276B4A6D9510D9B6A85700BA9"/>
    <w:rsid w:val="00925A29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11">
    <w:name w:val="B4450F77863B449C8FE269ED00B940B511"/>
    <w:rsid w:val="00B505A0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9338E6E1BD38497E9AA699C0E6AD363619">
    <w:name w:val="9338E6E1BD38497E9AA699C0E6AD363619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14">
    <w:name w:val="2CBE3C973CD04C649F6A9C659C9611621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5">
    <w:name w:val="BC45BB9AAD6A40CA87B4D1CF0D34B7AF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7">
    <w:name w:val="B54C32D9823645B2B4CB9A24B9A98485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752DB6181424EEF82DEF8121E7BB54811">
    <w:name w:val="8752DB6181424EEF82DEF8121E7BB54811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7E9B4E632D54551AA5262F81F5C670611">
    <w:name w:val="A7E9B4E632D54551AA5262F81F5C670611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953B76ECAB4837873055C69F0712EA11">
    <w:name w:val="D0953B76ECAB4837873055C69F0712EA11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90D64803486460EB47F86AAE33744052">
    <w:name w:val="C90D64803486460EB47F86AAE33744052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6C12AABBCC41ECA3DC4E4C8FDB2F5A11">
    <w:name w:val="D06C12AABBCC41ECA3DC4E4C8FDB2F5A11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E26F4A473BA4F3992491AFA3D5F969C11">
    <w:name w:val="1E26F4A473BA4F3992491AFA3D5F969C11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756864A1734CB8926318314BC211062">
    <w:name w:val="82756864A1734CB8926318314BC211062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3">
    <w:name w:val="B2DA926828214DC3967547A48A094CB03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3">
    <w:name w:val="901E7308D2154C9F9A65476B34FD37733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3">
    <w:name w:val="634827289D464B4D8656E6406F07181E3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3">
    <w:name w:val="E94ECA2005F84993B7F2D7311544E94F3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3">
    <w:name w:val="50A5F96AD8624255B71DF4E9010BE4793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3">
    <w:name w:val="A8CFBFA9DC454F7A872FF7C03C7EF09D3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3">
    <w:name w:val="E70DAC5A1E3B4056B7C774D9107E450C3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3">
    <w:name w:val="00360977BC524B948D8F4CE571EC83573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3">
    <w:name w:val="1F7BD869FF0341FCB431087EC9B8B05D3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3">
    <w:name w:val="C26F15D11A5C4DBD87149C9F8F8DA79B3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10">
    <w:name w:val="457D7051276B4A6D9510D9B6A85700BA10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12">
    <w:name w:val="B4450F77863B449C8FE269ED00B940B512"/>
    <w:rsid w:val="00B505A0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9338E6E1BD38497E9AA699C0E6AD363620">
    <w:name w:val="9338E6E1BD38497E9AA699C0E6AD363620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15">
    <w:name w:val="2CBE3C973CD04C649F6A9C659C9611621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6">
    <w:name w:val="BC45BB9AAD6A40CA87B4D1CF0D34B7AF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8">
    <w:name w:val="B54C32D9823645B2B4CB9A24B9A984858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752DB6181424EEF82DEF8121E7BB54812">
    <w:name w:val="8752DB6181424EEF82DEF8121E7BB54812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7E9B4E632D54551AA5262F81F5C670612">
    <w:name w:val="A7E9B4E632D54551AA5262F81F5C670612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953B76ECAB4837873055C69F0712EA12">
    <w:name w:val="D0953B76ECAB4837873055C69F0712EA12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90D64803486460EB47F86AAE33744053">
    <w:name w:val="C90D64803486460EB47F86AAE33744053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6C12AABBCC41ECA3DC4E4C8FDB2F5A12">
    <w:name w:val="D06C12AABBCC41ECA3DC4E4C8FDB2F5A12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E26F4A473BA4F3992491AFA3D5F969C12">
    <w:name w:val="1E26F4A473BA4F3992491AFA3D5F969C12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756864A1734CB8926318314BC211063">
    <w:name w:val="82756864A1734CB8926318314BC211063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4">
    <w:name w:val="B2DA926828214DC3967547A48A094CB0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4">
    <w:name w:val="901E7308D2154C9F9A65476B34FD3773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4">
    <w:name w:val="634827289D464B4D8656E6406F07181E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4">
    <w:name w:val="E94ECA2005F84993B7F2D7311544E94F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4">
    <w:name w:val="50A5F96AD8624255B71DF4E9010BE479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4">
    <w:name w:val="A8CFBFA9DC454F7A872FF7C03C7EF09D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4">
    <w:name w:val="E70DAC5A1E3B4056B7C774D9107E450C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4">
    <w:name w:val="00360977BC524B948D8F4CE571EC8357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4">
    <w:name w:val="1F7BD869FF0341FCB431087EC9B8B05D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4">
    <w:name w:val="C26F15D11A5C4DBD87149C9F8F8DA79B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11">
    <w:name w:val="457D7051276B4A6D9510D9B6A85700BA11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13">
    <w:name w:val="B4450F77863B449C8FE269ED00B940B513"/>
    <w:rsid w:val="00B505A0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9338E6E1BD38497E9AA699C0E6AD363621">
    <w:name w:val="9338E6E1BD38497E9AA699C0E6AD363621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16">
    <w:name w:val="2CBE3C973CD04C649F6A9C659C9611621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7">
    <w:name w:val="BC45BB9AAD6A40CA87B4D1CF0D34B7AF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9">
    <w:name w:val="B54C32D9823645B2B4CB9A24B9A984859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752DB6181424EEF82DEF8121E7BB54813">
    <w:name w:val="8752DB6181424EEF82DEF8121E7BB54813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7E9B4E632D54551AA5262F81F5C670613">
    <w:name w:val="A7E9B4E632D54551AA5262F81F5C670613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953B76ECAB4837873055C69F0712EA13">
    <w:name w:val="D0953B76ECAB4837873055C69F0712EA13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90D64803486460EB47F86AAE33744054">
    <w:name w:val="C90D64803486460EB47F86AAE3374405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6C12AABBCC41ECA3DC4E4C8FDB2F5A13">
    <w:name w:val="D06C12AABBCC41ECA3DC4E4C8FDB2F5A13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E26F4A473BA4F3992491AFA3D5F969C13">
    <w:name w:val="1E26F4A473BA4F3992491AFA3D5F969C13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756864A1734CB8926318314BC211064">
    <w:name w:val="82756864A1734CB8926318314BC21106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5">
    <w:name w:val="B2DA926828214DC3967547A48A094CB0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5">
    <w:name w:val="901E7308D2154C9F9A65476B34FD3773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5">
    <w:name w:val="634827289D464B4D8656E6406F07181E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5">
    <w:name w:val="E94ECA2005F84993B7F2D7311544E94F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5">
    <w:name w:val="50A5F96AD8624255B71DF4E9010BE479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5">
    <w:name w:val="A8CFBFA9DC454F7A872FF7C03C7EF09D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5">
    <w:name w:val="E70DAC5A1E3B4056B7C774D9107E450C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5">
    <w:name w:val="00360977BC524B948D8F4CE571EC8357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5">
    <w:name w:val="1F7BD869FF0341FCB431087EC9B8B05D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5">
    <w:name w:val="C26F15D11A5C4DBD87149C9F8F8DA79B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12">
    <w:name w:val="457D7051276B4A6D9510D9B6A85700BA12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14">
    <w:name w:val="B4450F77863B449C8FE269ED00B940B514"/>
    <w:rsid w:val="00B505A0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9338E6E1BD38497E9AA699C0E6AD363622">
    <w:name w:val="9338E6E1BD38497E9AA699C0E6AD363622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17">
    <w:name w:val="2CBE3C973CD04C649F6A9C659C9611621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8">
    <w:name w:val="BC45BB9AAD6A40CA87B4D1CF0D34B7AF8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10">
    <w:name w:val="B54C32D9823645B2B4CB9A24B9A9848510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752DB6181424EEF82DEF8121E7BB54814">
    <w:name w:val="8752DB6181424EEF82DEF8121E7BB5481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7E9B4E632D54551AA5262F81F5C670614">
    <w:name w:val="A7E9B4E632D54551AA5262F81F5C67061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953B76ECAB4837873055C69F0712EA14">
    <w:name w:val="D0953B76ECAB4837873055C69F0712EA1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90D64803486460EB47F86AAE33744055">
    <w:name w:val="C90D64803486460EB47F86AAE3374405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6C12AABBCC41ECA3DC4E4C8FDB2F5A14">
    <w:name w:val="D06C12AABBCC41ECA3DC4E4C8FDB2F5A1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E26F4A473BA4F3992491AFA3D5F969C14">
    <w:name w:val="1E26F4A473BA4F3992491AFA3D5F969C1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756864A1734CB8926318314BC211065">
    <w:name w:val="82756864A1734CB8926318314BC21106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6">
    <w:name w:val="B2DA926828214DC3967547A48A094CB0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6">
    <w:name w:val="901E7308D2154C9F9A65476B34FD3773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6">
    <w:name w:val="634827289D464B4D8656E6406F07181E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6">
    <w:name w:val="E94ECA2005F84993B7F2D7311544E94F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6">
    <w:name w:val="50A5F96AD8624255B71DF4E9010BE479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6">
    <w:name w:val="A8CFBFA9DC454F7A872FF7C03C7EF09D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6">
    <w:name w:val="E70DAC5A1E3B4056B7C774D9107E450C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6">
    <w:name w:val="00360977BC524B948D8F4CE571EC8357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6">
    <w:name w:val="1F7BD869FF0341FCB431087EC9B8B05D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6">
    <w:name w:val="C26F15D11A5C4DBD87149C9F8F8DA79B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13">
    <w:name w:val="457D7051276B4A6D9510D9B6A85700BA13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15">
    <w:name w:val="B4450F77863B449C8FE269ED00B940B515"/>
    <w:rsid w:val="00B505A0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9338E6E1BD38497E9AA699C0E6AD363623">
    <w:name w:val="9338E6E1BD38497E9AA699C0E6AD363623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18">
    <w:name w:val="2CBE3C973CD04C649F6A9C659C96116218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9">
    <w:name w:val="BC45BB9AAD6A40CA87B4D1CF0D34B7AF9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11">
    <w:name w:val="B54C32D9823645B2B4CB9A24B9A9848511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752DB6181424EEF82DEF8121E7BB54815">
    <w:name w:val="8752DB6181424EEF82DEF8121E7BB5481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7E9B4E632D54551AA5262F81F5C670615">
    <w:name w:val="A7E9B4E632D54551AA5262F81F5C67061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953B76ECAB4837873055C69F0712EA15">
    <w:name w:val="D0953B76ECAB4837873055C69F0712EA1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90D64803486460EB47F86AAE33744056">
    <w:name w:val="C90D64803486460EB47F86AAE3374405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6C12AABBCC41ECA3DC4E4C8FDB2F5A15">
    <w:name w:val="D06C12AABBCC41ECA3DC4E4C8FDB2F5A1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E26F4A473BA4F3992491AFA3D5F969C15">
    <w:name w:val="1E26F4A473BA4F3992491AFA3D5F969C1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756864A1734CB8926318314BC211066">
    <w:name w:val="82756864A1734CB8926318314BC21106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7">
    <w:name w:val="B2DA926828214DC3967547A48A094CB0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7">
    <w:name w:val="901E7308D2154C9F9A65476B34FD3773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7">
    <w:name w:val="634827289D464B4D8656E6406F07181E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7">
    <w:name w:val="E94ECA2005F84993B7F2D7311544E94F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7">
    <w:name w:val="50A5F96AD8624255B71DF4E9010BE479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7">
    <w:name w:val="A8CFBFA9DC454F7A872FF7C03C7EF09D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7">
    <w:name w:val="E70DAC5A1E3B4056B7C774D9107E450C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7">
    <w:name w:val="00360977BC524B948D8F4CE571EC8357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7">
    <w:name w:val="1F7BD869FF0341FCB431087EC9B8B05D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7">
    <w:name w:val="C26F15D11A5C4DBD87149C9F8F8DA79B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14">
    <w:name w:val="457D7051276B4A6D9510D9B6A85700BA1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16">
    <w:name w:val="B4450F77863B449C8FE269ED00B940B516"/>
    <w:rsid w:val="00B505A0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9338E6E1BD38497E9AA699C0E6AD363624">
    <w:name w:val="9338E6E1BD38497E9AA699C0E6AD36362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19">
    <w:name w:val="2CBE3C973CD04C649F6A9C659C96116219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10">
    <w:name w:val="BC45BB9AAD6A40CA87B4D1CF0D34B7AF10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12">
    <w:name w:val="B54C32D9823645B2B4CB9A24B9A9848512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752DB6181424EEF82DEF8121E7BB54816">
    <w:name w:val="8752DB6181424EEF82DEF8121E7BB5481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7E9B4E632D54551AA5262F81F5C670616">
    <w:name w:val="A7E9B4E632D54551AA5262F81F5C67061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953B76ECAB4837873055C69F0712EA16">
    <w:name w:val="D0953B76ECAB4837873055C69F0712EA1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90D64803486460EB47F86AAE33744057">
    <w:name w:val="C90D64803486460EB47F86AAE3374405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6C12AABBCC41ECA3DC4E4C8FDB2F5A16">
    <w:name w:val="D06C12AABBCC41ECA3DC4E4C8FDB2F5A1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E26F4A473BA4F3992491AFA3D5F969C16">
    <w:name w:val="1E26F4A473BA4F3992491AFA3D5F969C1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756864A1734CB8926318314BC211067">
    <w:name w:val="82756864A1734CB8926318314BC21106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8">
    <w:name w:val="B2DA926828214DC3967547A48A094CB08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8">
    <w:name w:val="901E7308D2154C9F9A65476B34FD37738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8">
    <w:name w:val="634827289D464B4D8656E6406F07181E8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8">
    <w:name w:val="E94ECA2005F84993B7F2D7311544E94F8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8">
    <w:name w:val="50A5F96AD8624255B71DF4E9010BE4798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8">
    <w:name w:val="A8CFBFA9DC454F7A872FF7C03C7EF09D8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8">
    <w:name w:val="E70DAC5A1E3B4056B7C774D9107E450C8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8">
    <w:name w:val="00360977BC524B948D8F4CE571EC83578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8">
    <w:name w:val="1F7BD869FF0341FCB431087EC9B8B05D8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8">
    <w:name w:val="C26F15D11A5C4DBD87149C9F8F8DA79B8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15">
    <w:name w:val="457D7051276B4A6D9510D9B6A85700BA1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17">
    <w:name w:val="B4450F77863B449C8FE269ED00B940B517"/>
    <w:rsid w:val="00B505A0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9338E6E1BD38497E9AA699C0E6AD363625">
    <w:name w:val="9338E6E1BD38497E9AA699C0E6AD363625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20">
    <w:name w:val="2CBE3C973CD04C649F6A9C659C96116220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11">
    <w:name w:val="BC45BB9AAD6A40CA87B4D1CF0D34B7AF11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13">
    <w:name w:val="B54C32D9823645B2B4CB9A24B9A9848513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752DB6181424EEF82DEF8121E7BB54817">
    <w:name w:val="8752DB6181424EEF82DEF8121E7BB5481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7E9B4E632D54551AA5262F81F5C670617">
    <w:name w:val="A7E9B4E632D54551AA5262F81F5C67061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953B76ECAB4837873055C69F0712EA17">
    <w:name w:val="D0953B76ECAB4837873055C69F0712EA1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90D64803486460EB47F86AAE33744058">
    <w:name w:val="C90D64803486460EB47F86AAE33744058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6C12AABBCC41ECA3DC4E4C8FDB2F5A17">
    <w:name w:val="D06C12AABBCC41ECA3DC4E4C8FDB2F5A1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E26F4A473BA4F3992491AFA3D5F969C17">
    <w:name w:val="1E26F4A473BA4F3992491AFA3D5F969C1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756864A1734CB8926318314BC211068">
    <w:name w:val="82756864A1734CB8926318314BC211068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9">
    <w:name w:val="B2DA926828214DC3967547A48A094CB09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9">
    <w:name w:val="901E7308D2154C9F9A65476B34FD37739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9">
    <w:name w:val="634827289D464B4D8656E6406F07181E9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9">
    <w:name w:val="E94ECA2005F84993B7F2D7311544E94F9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9">
    <w:name w:val="50A5F96AD8624255B71DF4E9010BE4799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9">
    <w:name w:val="A8CFBFA9DC454F7A872FF7C03C7EF09D9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9">
    <w:name w:val="E70DAC5A1E3B4056B7C774D9107E450C9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9">
    <w:name w:val="00360977BC524B948D8F4CE571EC83579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9">
    <w:name w:val="1F7BD869FF0341FCB431087EC9B8B05D9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9">
    <w:name w:val="C26F15D11A5C4DBD87149C9F8F8DA79B9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16">
    <w:name w:val="457D7051276B4A6D9510D9B6A85700BA1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18">
    <w:name w:val="B4450F77863B449C8FE269ED00B940B518"/>
    <w:rsid w:val="00B505A0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9338E6E1BD38497E9AA699C0E6AD363626">
    <w:name w:val="9338E6E1BD38497E9AA699C0E6AD363626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21">
    <w:name w:val="2CBE3C973CD04C649F6A9C659C96116221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12">
    <w:name w:val="BC45BB9AAD6A40CA87B4D1CF0D34B7AF12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14">
    <w:name w:val="B54C32D9823645B2B4CB9A24B9A9848514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752DB6181424EEF82DEF8121E7BB54818">
    <w:name w:val="8752DB6181424EEF82DEF8121E7BB54818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7E9B4E632D54551AA5262F81F5C670618">
    <w:name w:val="A7E9B4E632D54551AA5262F81F5C670618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953B76ECAB4837873055C69F0712EA18">
    <w:name w:val="D0953B76ECAB4837873055C69F0712EA18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90D64803486460EB47F86AAE33744059">
    <w:name w:val="C90D64803486460EB47F86AAE33744059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06C12AABBCC41ECA3DC4E4C8FDB2F5A18">
    <w:name w:val="D06C12AABBCC41ECA3DC4E4C8FDB2F5A18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E26F4A473BA4F3992491AFA3D5F969C18">
    <w:name w:val="1E26F4A473BA4F3992491AFA3D5F969C18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756864A1734CB8926318314BC211069">
    <w:name w:val="82756864A1734CB8926318314BC211069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10">
    <w:name w:val="B2DA926828214DC3967547A48A094CB010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10">
    <w:name w:val="901E7308D2154C9F9A65476B34FD377310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10">
    <w:name w:val="634827289D464B4D8656E6406F07181E10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10">
    <w:name w:val="E94ECA2005F84993B7F2D7311544E94F10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10">
    <w:name w:val="50A5F96AD8624255B71DF4E9010BE47910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10">
    <w:name w:val="A8CFBFA9DC454F7A872FF7C03C7EF09D10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10">
    <w:name w:val="E70DAC5A1E3B4056B7C774D9107E450C10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10">
    <w:name w:val="00360977BC524B948D8F4CE571EC835710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10">
    <w:name w:val="1F7BD869FF0341FCB431087EC9B8B05D10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10">
    <w:name w:val="C26F15D11A5C4DBD87149C9F8F8DA79B10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17">
    <w:name w:val="457D7051276B4A6D9510D9B6A85700BA17"/>
    <w:rsid w:val="00B505A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81844463EAE4FF0913C42388A948A01">
    <w:name w:val="181844463EAE4FF0913C42388A948A01"/>
    <w:rsid w:val="00B505A0"/>
  </w:style>
  <w:style w:type="paragraph" w:customStyle="1" w:styleId="B4450F77863B449C8FE269ED00B940B519">
    <w:name w:val="B4450F77863B449C8FE269ED00B940B519"/>
    <w:rsid w:val="00162A18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9338E6E1BD38497E9AA699C0E6AD363627">
    <w:name w:val="9338E6E1BD38497E9AA699C0E6AD363627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22">
    <w:name w:val="2CBE3C973CD04C649F6A9C659C96116222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13">
    <w:name w:val="BC45BB9AAD6A40CA87B4D1CF0D34B7AF13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15">
    <w:name w:val="B54C32D9823645B2B4CB9A24B9A9848515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84B25FE7804459A8AD1617F7A81F3E3">
    <w:name w:val="784B25FE7804459A8AD1617F7A81F3E3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A9904A8750D4D0AB9E41BF7E3D0112C">
    <w:name w:val="2A9904A8750D4D0AB9E41BF7E3D0112C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9827BAF45EA49FD8B800DF61D76F49F">
    <w:name w:val="79827BAF45EA49FD8B800DF61D76F49F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7D344250922430DA7068CF6C3A49D6A">
    <w:name w:val="27D344250922430DA7068CF6C3A49D6A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E2A2AF26DA742579EEA07A3F92FC2E3">
    <w:name w:val="CE2A2AF26DA742579EEA07A3F92FC2E3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E26F4A473BA4F3992491AFA3D5F969C19">
    <w:name w:val="1E26F4A473BA4F3992491AFA3D5F969C19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756864A1734CB8926318314BC2110610">
    <w:name w:val="82756864A1734CB8926318314BC2110610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11">
    <w:name w:val="B2DA926828214DC3967547A48A094CB011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11">
    <w:name w:val="901E7308D2154C9F9A65476B34FD377311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11">
    <w:name w:val="634827289D464B4D8656E6406F07181E11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11">
    <w:name w:val="E94ECA2005F84993B7F2D7311544E94F11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11">
    <w:name w:val="50A5F96AD8624255B71DF4E9010BE47911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11">
    <w:name w:val="A8CFBFA9DC454F7A872FF7C03C7EF09D11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11">
    <w:name w:val="E70DAC5A1E3B4056B7C774D9107E450C11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11">
    <w:name w:val="00360977BC524B948D8F4CE571EC835711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11">
    <w:name w:val="1F7BD869FF0341FCB431087EC9B8B05D11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11">
    <w:name w:val="C26F15D11A5C4DBD87149C9F8F8DA79B11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18">
    <w:name w:val="457D7051276B4A6D9510D9B6A85700BA18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20">
    <w:name w:val="B4450F77863B449C8FE269ED00B940B520"/>
    <w:rsid w:val="00162A18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9338E6E1BD38497E9AA699C0E6AD363628">
    <w:name w:val="9338E6E1BD38497E9AA699C0E6AD363628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23">
    <w:name w:val="2CBE3C973CD04C649F6A9C659C96116223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14">
    <w:name w:val="BC45BB9AAD6A40CA87B4D1CF0D34B7AF14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16">
    <w:name w:val="B54C32D9823645B2B4CB9A24B9A9848516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84B25FE7804459A8AD1617F7A81F3E31">
    <w:name w:val="784B25FE7804459A8AD1617F7A81F3E31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A9904A8750D4D0AB9E41BF7E3D0112C1">
    <w:name w:val="2A9904A8750D4D0AB9E41BF7E3D0112C1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9827BAF45EA49FD8B800DF61D76F49F1">
    <w:name w:val="79827BAF45EA49FD8B800DF61D76F49F1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7D344250922430DA7068CF6C3A49D6A1">
    <w:name w:val="27D344250922430DA7068CF6C3A49D6A1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E2A2AF26DA742579EEA07A3F92FC2E31">
    <w:name w:val="CE2A2AF26DA742579EEA07A3F92FC2E31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6B38E4ACCBA437F88C2E18D341505CD">
    <w:name w:val="06B38E4ACCBA437F88C2E18D341505CD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756864A1734CB8926318314BC2110611">
    <w:name w:val="82756864A1734CB8926318314BC2110611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12">
    <w:name w:val="B2DA926828214DC3967547A48A094CB012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12">
    <w:name w:val="901E7308D2154C9F9A65476B34FD377312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12">
    <w:name w:val="634827289D464B4D8656E6406F07181E12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12">
    <w:name w:val="E94ECA2005F84993B7F2D7311544E94F12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12">
    <w:name w:val="50A5F96AD8624255B71DF4E9010BE47912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12">
    <w:name w:val="A8CFBFA9DC454F7A872FF7C03C7EF09D12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12">
    <w:name w:val="E70DAC5A1E3B4056B7C774D9107E450C12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12">
    <w:name w:val="00360977BC524B948D8F4CE571EC835712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12">
    <w:name w:val="1F7BD869FF0341FCB431087EC9B8B05D12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12">
    <w:name w:val="C26F15D11A5C4DBD87149C9F8F8DA79B12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19">
    <w:name w:val="457D7051276B4A6D9510D9B6A85700BA19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21">
    <w:name w:val="B4450F77863B449C8FE269ED00B940B521"/>
    <w:rsid w:val="00162A18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9338E6E1BD38497E9AA699C0E6AD363629">
    <w:name w:val="9338E6E1BD38497E9AA699C0E6AD363629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24">
    <w:name w:val="2CBE3C973CD04C649F6A9C659C96116224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15">
    <w:name w:val="BC45BB9AAD6A40CA87B4D1CF0D34B7AF15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17">
    <w:name w:val="B54C32D9823645B2B4CB9A24B9A9848517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84B25FE7804459A8AD1617F7A81F3E32">
    <w:name w:val="784B25FE7804459A8AD1617F7A81F3E32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A9904A8750D4D0AB9E41BF7E3D0112C2">
    <w:name w:val="2A9904A8750D4D0AB9E41BF7E3D0112C2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9827BAF45EA49FD8B800DF61D76F49F2">
    <w:name w:val="79827BAF45EA49FD8B800DF61D76F49F2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7D344250922430DA7068CF6C3A49D6A2">
    <w:name w:val="27D344250922430DA7068CF6C3A49D6A2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E2A2AF26DA742579EEA07A3F92FC2E32">
    <w:name w:val="CE2A2AF26DA742579EEA07A3F92FC2E32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6B38E4ACCBA437F88C2E18D341505CD1">
    <w:name w:val="06B38E4ACCBA437F88C2E18D341505CD1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961CD3721054643910846F7E23E47CB">
    <w:name w:val="D961CD3721054643910846F7E23E47CB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13">
    <w:name w:val="B2DA926828214DC3967547A48A094CB013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13">
    <w:name w:val="901E7308D2154C9F9A65476B34FD377313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13">
    <w:name w:val="634827289D464B4D8656E6406F07181E13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13">
    <w:name w:val="E94ECA2005F84993B7F2D7311544E94F13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13">
    <w:name w:val="50A5F96AD8624255B71DF4E9010BE47913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13">
    <w:name w:val="A8CFBFA9DC454F7A872FF7C03C7EF09D13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13">
    <w:name w:val="E70DAC5A1E3B4056B7C774D9107E450C13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13">
    <w:name w:val="00360977BC524B948D8F4CE571EC835713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13">
    <w:name w:val="1F7BD869FF0341FCB431087EC9B8B05D13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13">
    <w:name w:val="C26F15D11A5C4DBD87149C9F8F8DA79B13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457D7051276B4A6D9510D9B6A85700BA20">
    <w:name w:val="457D7051276B4A6D9510D9B6A85700BA20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22">
    <w:name w:val="B4450F77863B449C8FE269ED00B940B522"/>
    <w:rsid w:val="00162A18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9338E6E1BD38497E9AA699C0E6AD363630">
    <w:name w:val="9338E6E1BD38497E9AA699C0E6AD363630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25">
    <w:name w:val="2CBE3C973CD04C649F6A9C659C96116225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16">
    <w:name w:val="BC45BB9AAD6A40CA87B4D1CF0D34B7AF16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18">
    <w:name w:val="B54C32D9823645B2B4CB9A24B9A9848518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84B25FE7804459A8AD1617F7A81F3E33">
    <w:name w:val="784B25FE7804459A8AD1617F7A81F3E33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A9904A8750D4D0AB9E41BF7E3D0112C3">
    <w:name w:val="2A9904A8750D4D0AB9E41BF7E3D0112C3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9827BAF45EA49FD8B800DF61D76F49F3">
    <w:name w:val="79827BAF45EA49FD8B800DF61D76F49F3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7D344250922430DA7068CF6C3A49D6A3">
    <w:name w:val="27D344250922430DA7068CF6C3A49D6A3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E2A2AF26DA742579EEA07A3F92FC2E33">
    <w:name w:val="CE2A2AF26DA742579EEA07A3F92FC2E33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6B38E4ACCBA437F88C2E18D341505CD2">
    <w:name w:val="06B38E4ACCBA437F88C2E18D341505CD2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961CD3721054643910846F7E23E47CB1">
    <w:name w:val="D961CD3721054643910846F7E23E47CB1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14">
    <w:name w:val="B2DA926828214DC3967547A48A094CB014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14">
    <w:name w:val="901E7308D2154C9F9A65476B34FD377314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14">
    <w:name w:val="634827289D464B4D8656E6406F07181E14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14">
    <w:name w:val="E94ECA2005F84993B7F2D7311544E94F14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14">
    <w:name w:val="50A5F96AD8624255B71DF4E9010BE47914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14">
    <w:name w:val="A8CFBFA9DC454F7A872FF7C03C7EF09D14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14">
    <w:name w:val="E70DAC5A1E3B4056B7C774D9107E450C14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14">
    <w:name w:val="00360977BC524B948D8F4CE571EC835714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14">
    <w:name w:val="1F7BD869FF0341FCB431087EC9B8B05D14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14">
    <w:name w:val="C26F15D11A5C4DBD87149C9F8F8DA79B14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2E3FE78F484378B1126DB8DBBBA657">
    <w:name w:val="822E3FE78F484378B1126DB8DBBBA657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23">
    <w:name w:val="B4450F77863B449C8FE269ED00B940B523"/>
    <w:rsid w:val="00162A18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9338E6E1BD38497E9AA699C0E6AD363631">
    <w:name w:val="9338E6E1BD38497E9AA699C0E6AD363631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26">
    <w:name w:val="2CBE3C973CD04C649F6A9C659C96116226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17">
    <w:name w:val="BC45BB9AAD6A40CA87B4D1CF0D34B7AF17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19">
    <w:name w:val="B54C32D9823645B2B4CB9A24B9A9848519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84B25FE7804459A8AD1617F7A81F3E34">
    <w:name w:val="784B25FE7804459A8AD1617F7A81F3E34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A9904A8750D4D0AB9E41BF7E3D0112C4">
    <w:name w:val="2A9904A8750D4D0AB9E41BF7E3D0112C4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9827BAF45EA49FD8B800DF61D76F49F4">
    <w:name w:val="79827BAF45EA49FD8B800DF61D76F49F4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7D344250922430DA7068CF6C3A49D6A4">
    <w:name w:val="27D344250922430DA7068CF6C3A49D6A4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E2A2AF26DA742579EEA07A3F92FC2E34">
    <w:name w:val="CE2A2AF26DA742579EEA07A3F92FC2E34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6B38E4ACCBA437F88C2E18D341505CD3">
    <w:name w:val="06B38E4ACCBA437F88C2E18D341505CD3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961CD3721054643910846F7E23E47CB2">
    <w:name w:val="D961CD3721054643910846F7E23E47CB2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15">
    <w:name w:val="B2DA926828214DC3967547A48A094CB015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15">
    <w:name w:val="901E7308D2154C9F9A65476B34FD377315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15">
    <w:name w:val="634827289D464B4D8656E6406F07181E15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15">
    <w:name w:val="E94ECA2005F84993B7F2D7311544E94F15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15">
    <w:name w:val="50A5F96AD8624255B71DF4E9010BE47915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15">
    <w:name w:val="A8CFBFA9DC454F7A872FF7C03C7EF09D15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15">
    <w:name w:val="E70DAC5A1E3B4056B7C774D9107E450C15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15">
    <w:name w:val="00360977BC524B948D8F4CE571EC835715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15">
    <w:name w:val="1F7BD869FF0341FCB431087EC9B8B05D15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15">
    <w:name w:val="C26F15D11A5C4DBD87149C9F8F8DA79B15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2E3FE78F484378B1126DB8DBBBA6571">
    <w:name w:val="822E3FE78F484378B1126DB8DBBBA6571"/>
    <w:rsid w:val="00162A18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24">
    <w:name w:val="B4450F77863B449C8FE269ED00B940B524"/>
    <w:rsid w:val="00D85E10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D2703BE73C2C46319382C12A88CD78ED">
    <w:name w:val="D2703BE73C2C46319382C12A88CD78ED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CBE3C973CD04C649F6A9C659C96116227">
    <w:name w:val="2CBE3C973CD04C649F6A9C659C96116227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18">
    <w:name w:val="BC45BB9AAD6A40CA87B4D1CF0D34B7AF18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20">
    <w:name w:val="B54C32D9823645B2B4CB9A24B9A9848520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84B25FE7804459A8AD1617F7A81F3E35">
    <w:name w:val="784B25FE7804459A8AD1617F7A81F3E35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A9904A8750D4D0AB9E41BF7E3D0112C5">
    <w:name w:val="2A9904A8750D4D0AB9E41BF7E3D0112C5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9827BAF45EA49FD8B800DF61D76F49F5">
    <w:name w:val="79827BAF45EA49FD8B800DF61D76F49F5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7D344250922430DA7068CF6C3A49D6A5">
    <w:name w:val="27D344250922430DA7068CF6C3A49D6A5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E2A2AF26DA742579EEA07A3F92FC2E35">
    <w:name w:val="CE2A2AF26DA742579EEA07A3F92FC2E35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6B38E4ACCBA437F88C2E18D341505CD4">
    <w:name w:val="06B38E4ACCBA437F88C2E18D341505CD4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961CD3721054643910846F7E23E47CB3">
    <w:name w:val="D961CD3721054643910846F7E23E47CB3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16">
    <w:name w:val="B2DA926828214DC3967547A48A094CB016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16">
    <w:name w:val="901E7308D2154C9F9A65476B34FD377316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16">
    <w:name w:val="634827289D464B4D8656E6406F07181E16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16">
    <w:name w:val="E94ECA2005F84993B7F2D7311544E94F16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16">
    <w:name w:val="50A5F96AD8624255B71DF4E9010BE47916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16">
    <w:name w:val="A8CFBFA9DC454F7A872FF7C03C7EF09D16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16">
    <w:name w:val="E70DAC5A1E3B4056B7C774D9107E450C16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16">
    <w:name w:val="00360977BC524B948D8F4CE571EC835716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16">
    <w:name w:val="1F7BD869FF0341FCB431087EC9B8B05D16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16">
    <w:name w:val="C26F15D11A5C4DBD87149C9F8F8DA79B16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2E3FE78F484378B1126DB8DBBBA6572">
    <w:name w:val="822E3FE78F484378B1126DB8DBBBA6572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25">
    <w:name w:val="B4450F77863B449C8FE269ED00B940B525"/>
    <w:rsid w:val="00D85E10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D2703BE73C2C46319382C12A88CD78ED1">
    <w:name w:val="D2703BE73C2C46319382C12A88CD78ED1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CB4C2B5A71149FAB2C09C7E942D115F">
    <w:name w:val="ECB4C2B5A71149FAB2C09C7E942D115F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19">
    <w:name w:val="BC45BB9AAD6A40CA87B4D1CF0D34B7AF19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21">
    <w:name w:val="B54C32D9823645B2B4CB9A24B9A9848521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84B25FE7804459A8AD1617F7A81F3E36">
    <w:name w:val="784B25FE7804459A8AD1617F7A81F3E36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A9904A8750D4D0AB9E41BF7E3D0112C6">
    <w:name w:val="2A9904A8750D4D0AB9E41BF7E3D0112C6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9827BAF45EA49FD8B800DF61D76F49F6">
    <w:name w:val="79827BAF45EA49FD8B800DF61D76F49F6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7D344250922430DA7068CF6C3A49D6A6">
    <w:name w:val="27D344250922430DA7068CF6C3A49D6A6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E2A2AF26DA742579EEA07A3F92FC2E36">
    <w:name w:val="CE2A2AF26DA742579EEA07A3F92FC2E36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6B38E4ACCBA437F88C2E18D341505CD5">
    <w:name w:val="06B38E4ACCBA437F88C2E18D341505CD5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961CD3721054643910846F7E23E47CB4">
    <w:name w:val="D961CD3721054643910846F7E23E47CB4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17">
    <w:name w:val="B2DA926828214DC3967547A48A094CB017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17">
    <w:name w:val="901E7308D2154C9F9A65476B34FD377317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17">
    <w:name w:val="634827289D464B4D8656E6406F07181E17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17">
    <w:name w:val="E94ECA2005F84993B7F2D7311544E94F17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17">
    <w:name w:val="50A5F96AD8624255B71DF4E9010BE47917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17">
    <w:name w:val="A8CFBFA9DC454F7A872FF7C03C7EF09D17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17">
    <w:name w:val="E70DAC5A1E3B4056B7C774D9107E450C17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17">
    <w:name w:val="00360977BC524B948D8F4CE571EC835717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17">
    <w:name w:val="1F7BD869FF0341FCB431087EC9B8B05D17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17">
    <w:name w:val="C26F15D11A5C4DBD87149C9F8F8DA79B17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2E3FE78F484378B1126DB8DBBBA6573">
    <w:name w:val="822E3FE78F484378B1126DB8DBBBA6573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26">
    <w:name w:val="B4450F77863B449C8FE269ED00B940B526"/>
    <w:rsid w:val="00D85E10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D2703BE73C2C46319382C12A88CD78ED2">
    <w:name w:val="D2703BE73C2C46319382C12A88CD78ED2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CB4C2B5A71149FAB2C09C7E942D115F1">
    <w:name w:val="ECB4C2B5A71149FAB2C09C7E942D115F1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20">
    <w:name w:val="BC45BB9AAD6A40CA87B4D1CF0D34B7AF20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54C32D9823645B2B4CB9A24B9A9848522">
    <w:name w:val="B54C32D9823645B2B4CB9A24B9A9848522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84B25FE7804459A8AD1617F7A81F3E37">
    <w:name w:val="784B25FE7804459A8AD1617F7A81F3E37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A9904A8750D4D0AB9E41BF7E3D0112C7">
    <w:name w:val="2A9904A8750D4D0AB9E41BF7E3D0112C7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9827BAF45EA49FD8B800DF61D76F49F7">
    <w:name w:val="79827BAF45EA49FD8B800DF61D76F49F7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7D344250922430DA7068CF6C3A49D6A7">
    <w:name w:val="27D344250922430DA7068CF6C3A49D6A7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E2A2AF26DA742579EEA07A3F92FC2E37">
    <w:name w:val="CE2A2AF26DA742579EEA07A3F92FC2E37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6B38E4ACCBA437F88C2E18D341505CD6">
    <w:name w:val="06B38E4ACCBA437F88C2E18D341505CD6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961CD3721054643910846F7E23E47CB5">
    <w:name w:val="D961CD3721054643910846F7E23E47CB5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18">
    <w:name w:val="B2DA926828214DC3967547A48A094CB018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18">
    <w:name w:val="901E7308D2154C9F9A65476B34FD377318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18">
    <w:name w:val="634827289D464B4D8656E6406F07181E18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18">
    <w:name w:val="E94ECA2005F84993B7F2D7311544E94F18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18">
    <w:name w:val="50A5F96AD8624255B71DF4E9010BE47918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18">
    <w:name w:val="A8CFBFA9DC454F7A872FF7C03C7EF09D18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18">
    <w:name w:val="E70DAC5A1E3B4056B7C774D9107E450C18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18">
    <w:name w:val="00360977BC524B948D8F4CE571EC835718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18">
    <w:name w:val="1F7BD869FF0341FCB431087EC9B8B05D18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18">
    <w:name w:val="C26F15D11A5C4DBD87149C9F8F8DA79B18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2E3FE78F484378B1126DB8DBBBA6574">
    <w:name w:val="822E3FE78F484378B1126DB8DBBBA6574"/>
    <w:rsid w:val="00D85E10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CA76D9FC34849B792D4B3012FF302C4">
    <w:name w:val="ACA76D9FC34849B792D4B3012FF302C4"/>
    <w:rsid w:val="0056184E"/>
    <w:pPr>
      <w:spacing w:after="160" w:line="259" w:lineRule="auto"/>
    </w:pPr>
    <w:rPr>
      <w:lang w:val="en-US" w:eastAsia="en-US"/>
    </w:rPr>
  </w:style>
  <w:style w:type="paragraph" w:customStyle="1" w:styleId="B4450F77863B449C8FE269ED00B940B527">
    <w:name w:val="B4450F77863B449C8FE269ED00B940B527"/>
    <w:rsid w:val="0056184E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430F9453E6484F89B2AA990FB29961707">
    <w:name w:val="430F9453E6484F89B2AA990FB29961707"/>
    <w:rsid w:val="0056184E"/>
    <w:pPr>
      <w:spacing w:before="360" w:after="0"/>
      <w:outlineLvl w:val="0"/>
    </w:pPr>
    <w:rPr>
      <w:rFonts w:ascii="Calibri Light" w:eastAsia="MS Mincho" w:hAnsi="Calibri Light" w:cs="Times New Roman"/>
      <w:b/>
      <w:bCs/>
      <w:caps/>
      <w:color w:val="EF787C"/>
      <w:spacing w:val="15"/>
      <w:lang w:eastAsia="en-US"/>
    </w:rPr>
  </w:style>
  <w:style w:type="paragraph" w:customStyle="1" w:styleId="D2703BE73C2C46319382C12A88CD78ED3">
    <w:name w:val="D2703BE73C2C46319382C12A88CD78ED3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CB4C2B5A71149FAB2C09C7E942D115F2">
    <w:name w:val="ECB4C2B5A71149FAB2C09C7E942D115F2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21">
    <w:name w:val="BC45BB9AAD6A40CA87B4D1CF0D34B7AF21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84B25FE7804459A8AD1617F7A81F3E38">
    <w:name w:val="784B25FE7804459A8AD1617F7A81F3E38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A9904A8750D4D0AB9E41BF7E3D0112C8">
    <w:name w:val="2A9904A8750D4D0AB9E41BF7E3D0112C8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9827BAF45EA49FD8B800DF61D76F49F8">
    <w:name w:val="79827BAF45EA49FD8B800DF61D76F49F8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7D344250922430DA7068CF6C3A49D6A8">
    <w:name w:val="27D344250922430DA7068CF6C3A49D6A8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E2A2AF26DA742579EEA07A3F92FC2E38">
    <w:name w:val="CE2A2AF26DA742579EEA07A3F92FC2E38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6B38E4ACCBA437F88C2E18D341505CD7">
    <w:name w:val="06B38E4ACCBA437F88C2E18D341505CD7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961CD3721054643910846F7E23E47CB6">
    <w:name w:val="D961CD3721054643910846F7E23E47CB6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19">
    <w:name w:val="B2DA926828214DC3967547A48A094CB019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19">
    <w:name w:val="901E7308D2154C9F9A65476B34FD377319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19">
    <w:name w:val="634827289D464B4D8656E6406F07181E19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19">
    <w:name w:val="E94ECA2005F84993B7F2D7311544E94F19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19">
    <w:name w:val="50A5F96AD8624255B71DF4E9010BE47919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19">
    <w:name w:val="A8CFBFA9DC454F7A872FF7C03C7EF09D19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19">
    <w:name w:val="E70DAC5A1E3B4056B7C774D9107E450C19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19">
    <w:name w:val="00360977BC524B948D8F4CE571EC835719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19">
    <w:name w:val="1F7BD869FF0341FCB431087EC9B8B05D19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19">
    <w:name w:val="C26F15D11A5C4DBD87149C9F8F8DA79B19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2E3FE78F484378B1126DB8DBBBA6575">
    <w:name w:val="822E3FE78F484378B1126DB8DBBBA6575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28">
    <w:name w:val="B4450F77863B449C8FE269ED00B940B528"/>
    <w:rsid w:val="0056184E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430F9453E6484F89B2AA990FB29961708">
    <w:name w:val="430F9453E6484F89B2AA990FB29961708"/>
    <w:rsid w:val="0056184E"/>
    <w:pPr>
      <w:spacing w:before="360" w:after="0"/>
      <w:outlineLvl w:val="0"/>
    </w:pPr>
    <w:rPr>
      <w:rFonts w:ascii="Calibri Light" w:eastAsia="MS Mincho" w:hAnsi="Calibri Light" w:cs="Times New Roman"/>
      <w:b/>
      <w:bCs/>
      <w:caps/>
      <w:color w:val="EF787C"/>
      <w:spacing w:val="15"/>
      <w:lang w:eastAsia="en-US"/>
    </w:rPr>
  </w:style>
  <w:style w:type="paragraph" w:customStyle="1" w:styleId="D2703BE73C2C46319382C12A88CD78ED4">
    <w:name w:val="D2703BE73C2C46319382C12A88CD78ED4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CB4C2B5A71149FAB2C09C7E942D115F3">
    <w:name w:val="ECB4C2B5A71149FAB2C09C7E942D115F3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22">
    <w:name w:val="BC45BB9AAD6A40CA87B4D1CF0D34B7AF22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84B25FE7804459A8AD1617F7A81F3E39">
    <w:name w:val="784B25FE7804459A8AD1617F7A81F3E39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A9904A8750D4D0AB9E41BF7E3D0112C9">
    <w:name w:val="2A9904A8750D4D0AB9E41BF7E3D0112C9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9827BAF45EA49FD8B800DF61D76F49F9">
    <w:name w:val="79827BAF45EA49FD8B800DF61D76F49F9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7D344250922430DA7068CF6C3A49D6A9">
    <w:name w:val="27D344250922430DA7068CF6C3A49D6A9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E2A2AF26DA742579EEA07A3F92FC2E39">
    <w:name w:val="CE2A2AF26DA742579EEA07A3F92FC2E39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6B38E4ACCBA437F88C2E18D341505CD8">
    <w:name w:val="06B38E4ACCBA437F88C2E18D341505CD8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961CD3721054643910846F7E23E47CB7">
    <w:name w:val="D961CD3721054643910846F7E23E47CB7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20">
    <w:name w:val="B2DA926828214DC3967547A48A094CB020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20">
    <w:name w:val="901E7308D2154C9F9A65476B34FD377320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20">
    <w:name w:val="634827289D464B4D8656E6406F07181E20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20">
    <w:name w:val="E94ECA2005F84993B7F2D7311544E94F20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20">
    <w:name w:val="50A5F96AD8624255B71DF4E9010BE47920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20">
    <w:name w:val="A8CFBFA9DC454F7A872FF7C03C7EF09D20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20">
    <w:name w:val="E70DAC5A1E3B4056B7C774D9107E450C20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20">
    <w:name w:val="00360977BC524B948D8F4CE571EC835720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20">
    <w:name w:val="1F7BD869FF0341FCB431087EC9B8B05D20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20">
    <w:name w:val="C26F15D11A5C4DBD87149C9F8F8DA79B20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2E3FE78F484378B1126DB8DBBBA6576">
    <w:name w:val="822E3FE78F484378B1126DB8DBBBA6576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29">
    <w:name w:val="B4450F77863B449C8FE269ED00B940B529"/>
    <w:rsid w:val="0056184E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430F9453E6484F89B2AA990FB29961709">
    <w:name w:val="430F9453E6484F89B2AA990FB29961709"/>
    <w:rsid w:val="0056184E"/>
    <w:pPr>
      <w:spacing w:before="360" w:after="0"/>
      <w:outlineLvl w:val="0"/>
    </w:pPr>
    <w:rPr>
      <w:rFonts w:ascii="Calibri Light" w:eastAsia="MS Mincho" w:hAnsi="Calibri Light" w:cs="Times New Roman"/>
      <w:b/>
      <w:bCs/>
      <w:caps/>
      <w:color w:val="EF787C"/>
      <w:spacing w:val="15"/>
      <w:lang w:eastAsia="en-US"/>
    </w:rPr>
  </w:style>
  <w:style w:type="paragraph" w:customStyle="1" w:styleId="D2703BE73C2C46319382C12A88CD78ED5">
    <w:name w:val="D2703BE73C2C46319382C12A88CD78ED5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CB4C2B5A71149FAB2C09C7E942D115F4">
    <w:name w:val="ECB4C2B5A71149FAB2C09C7E942D115F4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23">
    <w:name w:val="BC45BB9AAD6A40CA87B4D1CF0D34B7AF23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84B25FE7804459A8AD1617F7A81F3E310">
    <w:name w:val="784B25FE7804459A8AD1617F7A81F3E310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A9904A8750D4D0AB9E41BF7E3D0112C10">
    <w:name w:val="2A9904A8750D4D0AB9E41BF7E3D0112C10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9827BAF45EA49FD8B800DF61D76F49F10">
    <w:name w:val="79827BAF45EA49FD8B800DF61D76F49F10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7D344250922430DA7068CF6C3A49D6A10">
    <w:name w:val="27D344250922430DA7068CF6C3A49D6A10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E2A2AF26DA742579EEA07A3F92FC2E310">
    <w:name w:val="CE2A2AF26DA742579EEA07A3F92FC2E310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6B38E4ACCBA437F88C2E18D341505CD9">
    <w:name w:val="06B38E4ACCBA437F88C2E18D341505CD9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961CD3721054643910846F7E23E47CB8">
    <w:name w:val="D961CD3721054643910846F7E23E47CB8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21">
    <w:name w:val="B2DA926828214DC3967547A48A094CB021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21">
    <w:name w:val="901E7308D2154C9F9A65476B34FD377321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21">
    <w:name w:val="634827289D464B4D8656E6406F07181E21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21">
    <w:name w:val="E94ECA2005F84993B7F2D7311544E94F21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21">
    <w:name w:val="50A5F96AD8624255B71DF4E9010BE47921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21">
    <w:name w:val="A8CFBFA9DC454F7A872FF7C03C7EF09D21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21">
    <w:name w:val="E70DAC5A1E3B4056B7C774D9107E450C21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21">
    <w:name w:val="00360977BC524B948D8F4CE571EC835721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21">
    <w:name w:val="1F7BD869FF0341FCB431087EC9B8B05D21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21">
    <w:name w:val="C26F15D11A5C4DBD87149C9F8F8DA79B21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2E3FE78F484378B1126DB8DBBBA6577">
    <w:name w:val="822E3FE78F484378B1126DB8DBBBA6577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30">
    <w:name w:val="B4450F77863B449C8FE269ED00B940B530"/>
    <w:rsid w:val="0056184E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430F9453E6484F89B2AA990FB299617010">
    <w:name w:val="430F9453E6484F89B2AA990FB299617010"/>
    <w:rsid w:val="0056184E"/>
    <w:pPr>
      <w:spacing w:before="360" w:after="0"/>
      <w:outlineLvl w:val="0"/>
    </w:pPr>
    <w:rPr>
      <w:rFonts w:ascii="Calibri Light" w:eastAsia="MS Mincho" w:hAnsi="Calibri Light" w:cs="Times New Roman"/>
      <w:b/>
      <w:bCs/>
      <w:caps/>
      <w:color w:val="EF787C"/>
      <w:spacing w:val="15"/>
      <w:lang w:eastAsia="en-US"/>
    </w:rPr>
  </w:style>
  <w:style w:type="paragraph" w:customStyle="1" w:styleId="D2703BE73C2C46319382C12A88CD78ED6">
    <w:name w:val="D2703BE73C2C46319382C12A88CD78ED6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CB4C2B5A71149FAB2C09C7E942D115F5">
    <w:name w:val="ECB4C2B5A71149FAB2C09C7E942D115F5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24">
    <w:name w:val="BC45BB9AAD6A40CA87B4D1CF0D34B7AF24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84B25FE7804459A8AD1617F7A81F3E311">
    <w:name w:val="784B25FE7804459A8AD1617F7A81F3E311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A9904A8750D4D0AB9E41BF7E3D0112C11">
    <w:name w:val="2A9904A8750D4D0AB9E41BF7E3D0112C11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9827BAF45EA49FD8B800DF61D76F49F11">
    <w:name w:val="79827BAF45EA49FD8B800DF61D76F49F11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7D344250922430DA7068CF6C3A49D6A11">
    <w:name w:val="27D344250922430DA7068CF6C3A49D6A11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E2A2AF26DA742579EEA07A3F92FC2E311">
    <w:name w:val="CE2A2AF26DA742579EEA07A3F92FC2E311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A236078F7A4483B9378F2E86854A595">
    <w:name w:val="DA236078F7A4483B9378F2E86854A595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961CD3721054643910846F7E23E47CB9">
    <w:name w:val="D961CD3721054643910846F7E23E47CB9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22">
    <w:name w:val="B2DA926828214DC3967547A48A094CB022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22">
    <w:name w:val="901E7308D2154C9F9A65476B34FD377322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22">
    <w:name w:val="634827289D464B4D8656E6406F07181E22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22">
    <w:name w:val="E94ECA2005F84993B7F2D7311544E94F22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22">
    <w:name w:val="50A5F96AD8624255B71DF4E9010BE47922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22">
    <w:name w:val="A8CFBFA9DC454F7A872FF7C03C7EF09D22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22">
    <w:name w:val="E70DAC5A1E3B4056B7C774D9107E450C22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22">
    <w:name w:val="00360977BC524B948D8F4CE571EC835722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22">
    <w:name w:val="1F7BD869FF0341FCB431087EC9B8B05D22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22">
    <w:name w:val="C26F15D11A5C4DBD87149C9F8F8DA79B22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2E3FE78F484378B1126DB8DBBBA6578">
    <w:name w:val="822E3FE78F484378B1126DB8DBBBA6578"/>
    <w:rsid w:val="0056184E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4450F77863B449C8FE269ED00B940B531">
    <w:name w:val="B4450F77863B449C8FE269ED00B940B531"/>
    <w:rsid w:val="003F7ADB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430F9453E6484F89B2AA990FB299617011">
    <w:name w:val="430F9453E6484F89B2AA990FB299617011"/>
    <w:rsid w:val="003F7ADB"/>
    <w:pPr>
      <w:spacing w:before="360" w:after="0"/>
      <w:outlineLvl w:val="0"/>
    </w:pPr>
    <w:rPr>
      <w:rFonts w:ascii="Calibri Light" w:eastAsia="MS Mincho" w:hAnsi="Calibri Light" w:cs="Times New Roman"/>
      <w:b/>
      <w:bCs/>
      <w:caps/>
      <w:color w:val="EF787C"/>
      <w:spacing w:val="15"/>
      <w:lang w:eastAsia="en-US"/>
    </w:rPr>
  </w:style>
  <w:style w:type="paragraph" w:customStyle="1" w:styleId="D2703BE73C2C46319382C12A88CD78ED7">
    <w:name w:val="D2703BE73C2C46319382C12A88CD78ED7"/>
    <w:rsid w:val="003F7ADB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25">
    <w:name w:val="BC45BB9AAD6A40CA87B4D1CF0D34B7AF25"/>
    <w:rsid w:val="003F7ADB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CA76D9FC34849B792D4B3012FF302C41">
    <w:name w:val="ACA76D9FC34849B792D4B3012FF302C41"/>
    <w:rsid w:val="003F7ADB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84B25FE7804459A8AD1617F7A81F3E312">
    <w:name w:val="784B25FE7804459A8AD1617F7A81F3E312"/>
    <w:rsid w:val="003F7ADB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A9904A8750D4D0AB9E41BF7E3D0112C12">
    <w:name w:val="2A9904A8750D4D0AB9E41BF7E3D0112C12"/>
    <w:rsid w:val="003F7ADB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9827BAF45EA49FD8B800DF61D76F49F12">
    <w:name w:val="79827BAF45EA49FD8B800DF61D76F49F12"/>
    <w:rsid w:val="003F7ADB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7D344250922430DA7068CF6C3A49D6A12">
    <w:name w:val="27D344250922430DA7068CF6C3A49D6A12"/>
    <w:rsid w:val="003F7ADB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E2A2AF26DA742579EEA07A3F92FC2E312">
    <w:name w:val="CE2A2AF26DA742579EEA07A3F92FC2E312"/>
    <w:rsid w:val="003F7ADB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D961CD3721054643910846F7E23E47CB10">
    <w:name w:val="D961CD3721054643910846F7E23E47CB10"/>
    <w:rsid w:val="003F7ADB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23">
    <w:name w:val="B2DA926828214DC3967547A48A094CB023"/>
    <w:rsid w:val="003F7ADB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23">
    <w:name w:val="901E7308D2154C9F9A65476B34FD377323"/>
    <w:rsid w:val="003F7ADB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23">
    <w:name w:val="634827289D464B4D8656E6406F07181E23"/>
    <w:rsid w:val="003F7ADB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23">
    <w:name w:val="E94ECA2005F84993B7F2D7311544E94F23"/>
    <w:rsid w:val="003F7ADB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23">
    <w:name w:val="50A5F96AD8624255B71DF4E9010BE47923"/>
    <w:rsid w:val="003F7ADB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23">
    <w:name w:val="A8CFBFA9DC454F7A872FF7C03C7EF09D23"/>
    <w:rsid w:val="003F7ADB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23">
    <w:name w:val="E70DAC5A1E3B4056B7C774D9107E450C23"/>
    <w:rsid w:val="003F7ADB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23">
    <w:name w:val="00360977BC524B948D8F4CE571EC835723"/>
    <w:rsid w:val="003F7ADB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23">
    <w:name w:val="1F7BD869FF0341FCB431087EC9B8B05D23"/>
    <w:rsid w:val="003F7ADB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23">
    <w:name w:val="C26F15D11A5C4DBD87149C9F8F8DA79B23"/>
    <w:rsid w:val="003F7ADB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2E3FE78F484378B1126DB8DBBBA6579">
    <w:name w:val="822E3FE78F484378B1126DB8DBBBA6579"/>
    <w:rsid w:val="003F7ADB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176ED506D714F94893D9256127BAB3A">
    <w:name w:val="1176ED506D714F94893D9256127BAB3A"/>
    <w:rsid w:val="003F7ADB"/>
    <w:pPr>
      <w:spacing w:after="160" w:line="259" w:lineRule="auto"/>
    </w:pPr>
    <w:rPr>
      <w:lang w:val="en-US" w:eastAsia="en-US"/>
    </w:rPr>
  </w:style>
  <w:style w:type="paragraph" w:customStyle="1" w:styleId="B4450F77863B449C8FE269ED00B940B532">
    <w:name w:val="B4450F77863B449C8FE269ED00B940B532"/>
    <w:rsid w:val="00B67A35"/>
    <w:pPr>
      <w:spacing w:before="720"/>
    </w:pPr>
    <w:rPr>
      <w:rFonts w:ascii="Calibri" w:eastAsia="MS Mincho" w:hAnsi="Calibri" w:cs="Times New Roman"/>
      <w:b/>
      <w:bCs/>
      <w:color w:val="E36C0A"/>
      <w:spacing w:val="10"/>
      <w:kern w:val="28"/>
      <w:sz w:val="52"/>
      <w:szCs w:val="52"/>
      <w:lang w:eastAsia="en-US"/>
    </w:rPr>
  </w:style>
  <w:style w:type="paragraph" w:customStyle="1" w:styleId="430F9453E6484F89B2AA990FB299617012">
    <w:name w:val="430F9453E6484F89B2AA990FB299617012"/>
    <w:rsid w:val="00B67A35"/>
    <w:pPr>
      <w:spacing w:before="360" w:after="0"/>
      <w:outlineLvl w:val="0"/>
    </w:pPr>
    <w:rPr>
      <w:rFonts w:ascii="Calibri Light" w:eastAsia="MS Mincho" w:hAnsi="Calibri Light" w:cs="Times New Roman"/>
      <w:b/>
      <w:bCs/>
      <w:caps/>
      <w:color w:val="EF787C"/>
      <w:spacing w:val="15"/>
      <w:lang w:eastAsia="en-US"/>
    </w:rPr>
  </w:style>
  <w:style w:type="paragraph" w:customStyle="1" w:styleId="D2703BE73C2C46319382C12A88CD78ED8">
    <w:name w:val="D2703BE73C2C46319382C12A88CD78ED8"/>
    <w:rsid w:val="00B67A35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C45BB9AAD6A40CA87B4D1CF0D34B7AF26">
    <w:name w:val="BC45BB9AAD6A40CA87B4D1CF0D34B7AF26"/>
    <w:rsid w:val="00B67A35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84B25FE7804459A8AD1617F7A81F3E313">
    <w:name w:val="784B25FE7804459A8AD1617F7A81F3E313"/>
    <w:rsid w:val="00B67A35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A9904A8750D4D0AB9E41BF7E3D0112C13">
    <w:name w:val="2A9904A8750D4D0AB9E41BF7E3D0112C13"/>
    <w:rsid w:val="00B67A35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79827BAF45EA49FD8B800DF61D76F49F13">
    <w:name w:val="79827BAF45EA49FD8B800DF61D76F49F13"/>
    <w:rsid w:val="00B67A35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27D344250922430DA7068CF6C3A49D6A13">
    <w:name w:val="27D344250922430DA7068CF6C3A49D6A13"/>
    <w:rsid w:val="00B67A35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E2A2AF26DA742579EEA07A3F92FC2E313">
    <w:name w:val="CE2A2AF26DA742579EEA07A3F92FC2E313"/>
    <w:rsid w:val="00B67A35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B2DA926828214DC3967547A48A094CB024">
    <w:name w:val="B2DA926828214DC3967547A48A094CB024"/>
    <w:rsid w:val="00B67A35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901E7308D2154C9F9A65476B34FD377324">
    <w:name w:val="901E7308D2154C9F9A65476B34FD377324"/>
    <w:rsid w:val="00B67A35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634827289D464B4D8656E6406F07181E24">
    <w:name w:val="634827289D464B4D8656E6406F07181E24"/>
    <w:rsid w:val="00B67A35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94ECA2005F84993B7F2D7311544E94F24">
    <w:name w:val="E94ECA2005F84993B7F2D7311544E94F24"/>
    <w:rsid w:val="00B67A35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50A5F96AD8624255B71DF4E9010BE47924">
    <w:name w:val="50A5F96AD8624255B71DF4E9010BE47924"/>
    <w:rsid w:val="00B67A35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A8CFBFA9DC454F7A872FF7C03C7EF09D24">
    <w:name w:val="A8CFBFA9DC454F7A872FF7C03C7EF09D24"/>
    <w:rsid w:val="00B67A35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E70DAC5A1E3B4056B7C774D9107E450C24">
    <w:name w:val="E70DAC5A1E3B4056B7C774D9107E450C24"/>
    <w:rsid w:val="00B67A35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00360977BC524B948D8F4CE571EC835724">
    <w:name w:val="00360977BC524B948D8F4CE571EC835724"/>
    <w:rsid w:val="00B67A35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1F7BD869FF0341FCB431087EC9B8B05D24">
    <w:name w:val="1F7BD869FF0341FCB431087EC9B8B05D24"/>
    <w:rsid w:val="00B67A35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C26F15D11A5C4DBD87149C9F8F8DA79B24">
    <w:name w:val="C26F15D11A5C4DBD87149C9F8F8DA79B24"/>
    <w:rsid w:val="00B67A35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  <w:style w:type="paragraph" w:customStyle="1" w:styleId="822E3FE78F484378B1126DB8DBBBA65710">
    <w:name w:val="822E3FE78F484378B1126DB8DBBBA65710"/>
    <w:rsid w:val="00B67A35"/>
    <w:pPr>
      <w:spacing w:before="200"/>
    </w:pPr>
    <w:rPr>
      <w:rFonts w:ascii="Calibri Light" w:eastAsia="MS Mincho" w:hAnsi="Calibri Light" w:cs="Times New Roman"/>
      <w:sz w:val="20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D86A89-E990-493C-A546-34FD4CE41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creathon_doc.dotx</Template>
  <TotalTime>172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sceren</Company>
  <LinksUpToDate>false</LinksUpToDate>
  <CharactersWithSpaces>1872</CharactersWithSpaces>
  <SharedDoc>false</SharedDoc>
  <HLinks>
    <vt:vector size="6" baseType="variant">
      <vt:variant>
        <vt:i4>6094849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https://www.facebook.com/CreathonC2E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CLOUTEAU Bernard</dc:creator>
  <cp:lastModifiedBy>Arnaud NEDATI</cp:lastModifiedBy>
  <cp:revision>10</cp:revision>
  <dcterms:created xsi:type="dcterms:W3CDTF">2022-12-07T13:16:00Z</dcterms:created>
  <dcterms:modified xsi:type="dcterms:W3CDTF">2025-04-16T21:17:00Z</dcterms:modified>
</cp:coreProperties>
</file>